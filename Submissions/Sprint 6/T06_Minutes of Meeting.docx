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185"/>
        <w:gridCol w:w="4349"/>
        <w:gridCol w:w="1428"/>
        <w:gridCol w:w="1266"/>
        <w:gridCol w:w="1212"/>
      </w:tblGrid>
      <w:tr w:rsidR="00782380" w14:paraId="6A5E2E26" w14:textId="77777777" w:rsidTr="009665B4">
        <w:trPr>
          <w:trHeight w:val="336"/>
        </w:trPr>
        <w:tc>
          <w:tcPr>
            <w:tcW w:w="6647" w:type="dxa"/>
            <w:gridSpan w:val="2"/>
            <w:shd w:val="pct10" w:color="auto" w:fill="auto"/>
          </w:tcPr>
          <w:p w14:paraId="68415500" w14:textId="77777777" w:rsidR="00782380" w:rsidRDefault="00782380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291" w:type="dxa"/>
            <w:shd w:val="pct10" w:color="auto" w:fill="auto"/>
          </w:tcPr>
          <w:p w14:paraId="2D66DA03" w14:textId="77777777" w:rsidR="00782380" w:rsidRDefault="00782380">
            <w:pPr>
              <w:pStyle w:val="Standard1"/>
            </w:pPr>
          </w:p>
        </w:tc>
        <w:tc>
          <w:tcPr>
            <w:tcW w:w="1277" w:type="dxa"/>
            <w:shd w:val="pct10" w:color="auto" w:fill="auto"/>
          </w:tcPr>
          <w:p w14:paraId="5DC665FA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shd w:val="pct10" w:color="auto" w:fill="auto"/>
          </w:tcPr>
          <w:p w14:paraId="1F430D33" w14:textId="77777777" w:rsidR="00782380" w:rsidRDefault="00782380">
            <w:pPr>
              <w:pStyle w:val="Standard1"/>
            </w:pPr>
          </w:p>
        </w:tc>
      </w:tr>
      <w:tr w:rsidR="00782380" w14:paraId="1D868435" w14:textId="77777777" w:rsidTr="009665B4">
        <w:trPr>
          <w:trHeight w:val="1447"/>
        </w:trPr>
        <w:tc>
          <w:tcPr>
            <w:tcW w:w="2215" w:type="dxa"/>
            <w:shd w:val="pct10" w:color="auto" w:fill="auto"/>
          </w:tcPr>
          <w:p w14:paraId="3A1D52BA" w14:textId="5CB0B2B2" w:rsidR="00782380" w:rsidRDefault="00782380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 xml:space="preserve">Team </w:t>
            </w:r>
            <w:r w:rsidR="00345897">
              <w:rPr>
                <w:b/>
                <w:sz w:val="40"/>
              </w:rPr>
              <w:t>06</w:t>
            </w:r>
          </w:p>
        </w:tc>
        <w:tc>
          <w:tcPr>
            <w:tcW w:w="4432" w:type="dxa"/>
            <w:shd w:val="pct10" w:color="auto" w:fill="auto"/>
          </w:tcPr>
          <w:p w14:paraId="11FB8B21" w14:textId="01C4324E" w:rsidR="00782380" w:rsidRPr="00A245F2" w:rsidRDefault="00782380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  <w:r w:rsidR="00345897">
              <w:rPr>
                <w:b/>
                <w:sz w:val="36"/>
                <w:szCs w:val="36"/>
              </w:rPr>
              <w:t>I</w:t>
            </w:r>
          </w:p>
          <w:p w14:paraId="7A15377E" w14:textId="77777777" w:rsidR="00782380" w:rsidRPr="00A245F2" w:rsidRDefault="00782380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1AFEDA0E" w14:textId="4A099462" w:rsidR="00782380" w:rsidRPr="00A245F2" w:rsidRDefault="00782380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  <w:r w:rsidR="009665B4">
              <w:rPr>
                <w:b/>
                <w:sz w:val="36"/>
                <w:szCs w:val="36"/>
              </w:rPr>
              <w:t>5</w:t>
            </w:r>
          </w:p>
          <w:p w14:paraId="3E001989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24E07D6E" w14:textId="12F32691" w:rsidR="00782380" w:rsidRDefault="00782380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</w:t>
            </w:r>
            <w:r w:rsidR="00345897">
              <w:rPr>
                <w:b/>
                <w:sz w:val="24"/>
              </w:rPr>
              <w:t xml:space="preserve">January </w:t>
            </w:r>
            <w:r w:rsidR="009665B4">
              <w:rPr>
                <w:b/>
                <w:sz w:val="24"/>
              </w:rPr>
              <w:t>20</w:t>
            </w:r>
            <w:r w:rsidR="00345897">
              <w:rPr>
                <w:b/>
                <w:sz w:val="24"/>
              </w:rPr>
              <w:t>, 2020</w:t>
            </w:r>
            <w:r>
              <w:rPr>
                <w:b/>
                <w:sz w:val="24"/>
              </w:rPr>
              <w:t xml:space="preserve">                                                Time:</w:t>
            </w:r>
            <w:r w:rsidR="00345897">
              <w:rPr>
                <w:b/>
                <w:sz w:val="24"/>
              </w:rPr>
              <w:t xml:space="preserve"> 1 </w:t>
            </w:r>
            <w:r w:rsidR="00024F5B">
              <w:rPr>
                <w:b/>
                <w:sz w:val="24"/>
              </w:rPr>
              <w:t>p</w:t>
            </w:r>
            <w:r w:rsidR="00345897">
              <w:rPr>
                <w:b/>
                <w:sz w:val="24"/>
              </w:rPr>
              <w:t>m – 2 pm</w:t>
            </w:r>
          </w:p>
          <w:p w14:paraId="5338A493" w14:textId="4D3F03BF" w:rsidR="00782380" w:rsidRDefault="00782380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345897">
              <w:rPr>
                <w:b/>
                <w:sz w:val="24"/>
              </w:rPr>
              <w:t xml:space="preserve"> George Brown Cafeteria</w:t>
            </w:r>
          </w:p>
        </w:tc>
        <w:tc>
          <w:tcPr>
            <w:tcW w:w="1291" w:type="dxa"/>
            <w:shd w:val="pct10" w:color="auto" w:fill="auto"/>
          </w:tcPr>
          <w:p w14:paraId="3F0E7D69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77" w:type="dxa"/>
            <w:shd w:val="pct10" w:color="auto" w:fill="auto"/>
          </w:tcPr>
          <w:p w14:paraId="29EDEF1A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25" w:type="dxa"/>
            <w:shd w:val="pct10" w:color="auto" w:fill="auto"/>
          </w:tcPr>
          <w:p w14:paraId="27FA76A3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4EA61BE9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5589AB89" w14:textId="77777777" w:rsidR="00782380" w:rsidRDefault="00782380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1"/>
      <w:tr w:rsidR="00782380" w14:paraId="12882104" w14:textId="77777777" w:rsidTr="009665B4">
        <w:trPr>
          <w:trHeight w:val="132"/>
        </w:trPr>
        <w:tc>
          <w:tcPr>
            <w:tcW w:w="6647" w:type="dxa"/>
            <w:gridSpan w:val="2"/>
            <w:tcBorders>
              <w:bottom w:val="double" w:sz="6" w:space="0" w:color="auto"/>
            </w:tcBorders>
            <w:shd w:val="pct10" w:color="auto" w:fill="auto"/>
          </w:tcPr>
          <w:p w14:paraId="4C8AAC23" w14:textId="77777777" w:rsidR="00782380" w:rsidRDefault="00782380">
            <w:pPr>
              <w:pStyle w:val="Standard1"/>
            </w:pPr>
          </w:p>
        </w:tc>
        <w:tc>
          <w:tcPr>
            <w:tcW w:w="1291" w:type="dxa"/>
            <w:tcBorders>
              <w:bottom w:val="double" w:sz="6" w:space="0" w:color="auto"/>
            </w:tcBorders>
            <w:shd w:val="pct10" w:color="auto" w:fill="auto"/>
          </w:tcPr>
          <w:p w14:paraId="7EFA8E1B" w14:textId="77777777" w:rsidR="00782380" w:rsidRDefault="00782380">
            <w:pPr>
              <w:pStyle w:val="Standard1"/>
            </w:pPr>
          </w:p>
        </w:tc>
        <w:tc>
          <w:tcPr>
            <w:tcW w:w="1277" w:type="dxa"/>
            <w:tcBorders>
              <w:bottom w:val="double" w:sz="6" w:space="0" w:color="auto"/>
            </w:tcBorders>
            <w:shd w:val="pct10" w:color="auto" w:fill="auto"/>
          </w:tcPr>
          <w:p w14:paraId="6D2AA861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tcBorders>
              <w:bottom w:val="double" w:sz="6" w:space="0" w:color="auto"/>
            </w:tcBorders>
            <w:shd w:val="pct10" w:color="auto" w:fill="auto"/>
          </w:tcPr>
          <w:p w14:paraId="188A73C6" w14:textId="77777777" w:rsidR="00782380" w:rsidRDefault="00782380">
            <w:pPr>
              <w:pStyle w:val="Standard1"/>
            </w:pPr>
          </w:p>
        </w:tc>
      </w:tr>
      <w:tr w:rsidR="00782380" w14:paraId="27891206" w14:textId="77777777" w:rsidTr="009665B4">
        <w:trPr>
          <w:trHeight w:val="465"/>
        </w:trPr>
        <w:tc>
          <w:tcPr>
            <w:tcW w:w="6647" w:type="dxa"/>
            <w:gridSpan w:val="2"/>
          </w:tcPr>
          <w:p w14:paraId="0B673EC5" w14:textId="77777777" w:rsidR="00782380" w:rsidRDefault="00782380">
            <w:pPr>
              <w:pStyle w:val="Standard1"/>
            </w:pPr>
          </w:p>
        </w:tc>
        <w:tc>
          <w:tcPr>
            <w:tcW w:w="1291" w:type="dxa"/>
          </w:tcPr>
          <w:p w14:paraId="12DFB468" w14:textId="77777777" w:rsidR="00782380" w:rsidRDefault="00782380">
            <w:pPr>
              <w:pStyle w:val="Standard1"/>
            </w:pPr>
          </w:p>
        </w:tc>
        <w:tc>
          <w:tcPr>
            <w:tcW w:w="1277" w:type="dxa"/>
          </w:tcPr>
          <w:p w14:paraId="2B18AD09" w14:textId="77777777" w:rsidR="00782380" w:rsidRDefault="00782380">
            <w:pPr>
              <w:pStyle w:val="Standard1"/>
            </w:pPr>
          </w:p>
        </w:tc>
        <w:tc>
          <w:tcPr>
            <w:tcW w:w="1225" w:type="dxa"/>
          </w:tcPr>
          <w:p w14:paraId="6CB2EF09" w14:textId="77777777" w:rsidR="00782380" w:rsidRDefault="00782380">
            <w:pPr>
              <w:pStyle w:val="Standard1"/>
            </w:pPr>
          </w:p>
        </w:tc>
      </w:tr>
      <w:tr w:rsidR="00782380" w14:paraId="23ED4FBD" w14:textId="77777777" w:rsidTr="009665B4">
        <w:trPr>
          <w:trHeight w:val="981"/>
        </w:trPr>
        <w:tc>
          <w:tcPr>
            <w:tcW w:w="2215" w:type="dxa"/>
          </w:tcPr>
          <w:p w14:paraId="50853D6E" w14:textId="77777777" w:rsidR="00782380" w:rsidRDefault="00782380">
            <w:bookmarkStart w:id="3" w:name="Attendees" w:colFirst="0" w:colLast="2"/>
            <w:r>
              <w:t>Attendees:</w:t>
            </w:r>
          </w:p>
        </w:tc>
        <w:tc>
          <w:tcPr>
            <w:tcW w:w="4432" w:type="dxa"/>
          </w:tcPr>
          <w:p w14:paraId="44E1891E" w14:textId="69A1D1C3" w:rsidR="00345897" w:rsidRDefault="00782380" w:rsidP="00345897">
            <w:pPr>
              <w:pStyle w:val="Standard1"/>
            </w:pPr>
            <w:r>
              <w:t xml:space="preserve">Team member </w:t>
            </w:r>
            <w:r w:rsidR="009665B4">
              <w:t>1</w:t>
            </w:r>
            <w:r>
              <w:t xml:space="preserve">: </w:t>
            </w:r>
            <w:r w:rsidR="00345897">
              <w:t>Elder Guerra</w:t>
            </w:r>
          </w:p>
          <w:p w14:paraId="1EA5F3A3" w14:textId="1371CE77" w:rsidR="00782380" w:rsidRDefault="00782380" w:rsidP="00345897">
            <w:pPr>
              <w:pStyle w:val="Standard1"/>
            </w:pPr>
            <w:r>
              <w:t xml:space="preserve">Team member </w:t>
            </w:r>
            <w:r w:rsidR="009665B4">
              <w:t>2</w:t>
            </w:r>
            <w:r>
              <w:t>:</w:t>
            </w:r>
            <w:r w:rsidR="00345897">
              <w:t xml:space="preserve"> Robert Slezak</w:t>
            </w:r>
          </w:p>
        </w:tc>
        <w:tc>
          <w:tcPr>
            <w:tcW w:w="1291" w:type="dxa"/>
          </w:tcPr>
          <w:p w14:paraId="5F8069C9" w14:textId="77777777" w:rsidR="00782380" w:rsidRDefault="00782380">
            <w:pPr>
              <w:pStyle w:val="Standard1"/>
            </w:pPr>
          </w:p>
        </w:tc>
        <w:tc>
          <w:tcPr>
            <w:tcW w:w="1277" w:type="dxa"/>
          </w:tcPr>
          <w:p w14:paraId="5C673F5A" w14:textId="77777777" w:rsidR="00782380" w:rsidRDefault="00782380">
            <w:pPr>
              <w:pStyle w:val="Standard1"/>
            </w:pPr>
          </w:p>
        </w:tc>
        <w:tc>
          <w:tcPr>
            <w:tcW w:w="1225" w:type="dxa"/>
          </w:tcPr>
          <w:p w14:paraId="7FF638C8" w14:textId="77777777" w:rsidR="00782380" w:rsidRDefault="00782380">
            <w:pPr>
              <w:pStyle w:val="Standard1"/>
            </w:pPr>
          </w:p>
        </w:tc>
      </w:tr>
      <w:bookmarkEnd w:id="3"/>
      <w:tr w:rsidR="00782380" w14:paraId="7AFB7514" w14:textId="77777777" w:rsidTr="009665B4">
        <w:trPr>
          <w:trHeight w:val="68"/>
        </w:trPr>
        <w:tc>
          <w:tcPr>
            <w:tcW w:w="6647" w:type="dxa"/>
            <w:gridSpan w:val="2"/>
          </w:tcPr>
          <w:p w14:paraId="6218BB88" w14:textId="77777777" w:rsidR="00782380" w:rsidRDefault="00782380">
            <w:pPr>
              <w:pStyle w:val="Standard1"/>
            </w:pPr>
          </w:p>
        </w:tc>
        <w:tc>
          <w:tcPr>
            <w:tcW w:w="1291" w:type="dxa"/>
          </w:tcPr>
          <w:p w14:paraId="69DF413F" w14:textId="77777777" w:rsidR="00782380" w:rsidRDefault="00782380">
            <w:pPr>
              <w:pStyle w:val="Standard1"/>
            </w:pPr>
          </w:p>
        </w:tc>
        <w:tc>
          <w:tcPr>
            <w:tcW w:w="1277" w:type="dxa"/>
          </w:tcPr>
          <w:p w14:paraId="34D6FCDB" w14:textId="77777777" w:rsidR="00782380" w:rsidRDefault="00782380">
            <w:pPr>
              <w:pStyle w:val="Standard1"/>
            </w:pPr>
          </w:p>
        </w:tc>
        <w:tc>
          <w:tcPr>
            <w:tcW w:w="1225" w:type="dxa"/>
          </w:tcPr>
          <w:p w14:paraId="36AF37C6" w14:textId="77777777" w:rsidR="00782380" w:rsidRDefault="00782380">
            <w:pPr>
              <w:pStyle w:val="Standard1"/>
            </w:pPr>
          </w:p>
        </w:tc>
      </w:tr>
      <w:tr w:rsidR="00782380" w14:paraId="5DF0B262" w14:textId="77777777" w:rsidTr="009665B4">
        <w:trPr>
          <w:trHeight w:val="711"/>
        </w:trPr>
        <w:tc>
          <w:tcPr>
            <w:tcW w:w="6647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1BC76B6A" w14:textId="77777777" w:rsidR="00782380" w:rsidRDefault="00782380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4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291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C7091C1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77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1594878F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25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7E2148BF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</w:tr>
      <w:tr w:rsidR="00782380" w14:paraId="769C6AAF" w14:textId="77777777" w:rsidTr="009665B4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F84220" w14:textId="77777777" w:rsidR="00782380" w:rsidRDefault="00782380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0DAE60" w14:textId="77777777" w:rsidR="00782380" w:rsidRDefault="00782380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2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E77051" w14:textId="77777777" w:rsidR="00782380" w:rsidRDefault="00782380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CCAC4A" w14:textId="77777777" w:rsidR="00782380" w:rsidRDefault="00782380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Planned Date 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FA7D0E" w14:textId="77777777" w:rsidR="00782380" w:rsidRPr="00285969" w:rsidRDefault="00782380" w:rsidP="00782380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 Actual Date</w:t>
            </w:r>
          </w:p>
        </w:tc>
      </w:tr>
      <w:tr w:rsidR="00782380" w14:paraId="040F1BF9" w14:textId="77777777" w:rsidTr="009665B4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B5AB4A" w14:textId="77777777" w:rsidR="00782380" w:rsidRDefault="00782380" w:rsidP="00F44F3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792F7D" w14:textId="39B0BAAE" w:rsidR="00782380" w:rsidRDefault="00255051" w:rsidP="00D115B1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2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1FC70C" w14:textId="77777777" w:rsidR="00782380" w:rsidRDefault="00782380" w:rsidP="00D115B1">
            <w:pPr>
              <w:pStyle w:val="Standard1"/>
              <w:spacing w:before="120" w:after="120"/>
            </w:pPr>
          </w:p>
        </w:tc>
        <w:tc>
          <w:tcPr>
            <w:tcW w:w="12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23DBEC" w14:textId="77777777" w:rsidR="00782380" w:rsidRDefault="00782380" w:rsidP="00D115B1">
            <w:pPr>
              <w:pStyle w:val="Standard1"/>
              <w:spacing w:before="120" w:after="120"/>
            </w:pP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B8A7ED" w14:textId="77777777" w:rsidR="00782380" w:rsidRDefault="00782380" w:rsidP="00D115B1">
            <w:pPr>
              <w:pStyle w:val="Standard1"/>
              <w:spacing w:before="120" w:after="120"/>
            </w:pPr>
          </w:p>
        </w:tc>
      </w:tr>
      <w:tr w:rsidR="00782380" w14:paraId="4BD48EEA" w14:textId="77777777" w:rsidTr="009665B4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B0D002" w14:textId="6AFB74C0" w:rsidR="00782380" w:rsidRDefault="00782380" w:rsidP="00CD13BB">
            <w:pPr>
              <w:pStyle w:val="Standard1"/>
              <w:spacing w:before="120" w:after="120"/>
            </w:pPr>
            <w:r>
              <w:t>Status of Tasks as per previously assigned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28D18A" w14:textId="1A44EF48" w:rsidR="00782380" w:rsidRDefault="009665B4" w:rsidP="00F44F3A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2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FB7BCB" w14:textId="77777777" w:rsidR="00782380" w:rsidRDefault="00782380" w:rsidP="00F44F3A">
            <w:pPr>
              <w:pStyle w:val="Standard1"/>
              <w:spacing w:before="120" w:after="120"/>
            </w:pPr>
          </w:p>
        </w:tc>
        <w:tc>
          <w:tcPr>
            <w:tcW w:w="12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C8DA5D" w14:textId="77777777" w:rsidR="00782380" w:rsidRDefault="00782380" w:rsidP="00F44F3A">
            <w:pPr>
              <w:pStyle w:val="Standard1"/>
              <w:spacing w:before="120" w:after="120"/>
            </w:pP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6DDD6F" w14:textId="77777777" w:rsidR="00782380" w:rsidRDefault="00782380" w:rsidP="00F44F3A">
            <w:pPr>
              <w:pStyle w:val="Standard1"/>
              <w:spacing w:before="120" w:after="120"/>
            </w:pPr>
          </w:p>
        </w:tc>
      </w:tr>
      <w:tr w:rsidR="00782380" w14:paraId="3A43B819" w14:textId="77777777" w:rsidTr="009665B4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7B8B91" w14:textId="77777777" w:rsidR="00782380" w:rsidRDefault="00782380" w:rsidP="00F44F3A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A5FB04" w14:textId="7F42C603" w:rsidR="00782380" w:rsidRDefault="009665B4" w:rsidP="00F44F3A">
            <w:pPr>
              <w:pStyle w:val="Standard1"/>
              <w:spacing w:before="120" w:after="120"/>
            </w:pPr>
            <w:r>
              <w:t>Working together on development of Ionic pages.</w:t>
            </w:r>
          </w:p>
        </w:tc>
        <w:tc>
          <w:tcPr>
            <w:tcW w:w="12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9B8AEA" w14:textId="6D599A7E" w:rsidR="00782380" w:rsidRDefault="00255051" w:rsidP="00F44F3A">
            <w:pPr>
              <w:pStyle w:val="Standard1"/>
              <w:spacing w:before="120" w:after="120"/>
            </w:pPr>
            <w:r>
              <w:t>Everybody</w:t>
            </w:r>
          </w:p>
        </w:tc>
        <w:tc>
          <w:tcPr>
            <w:tcW w:w="12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2D1145" w14:textId="48F4BC2A" w:rsidR="00782380" w:rsidRDefault="00255051" w:rsidP="00F44F3A">
            <w:pPr>
              <w:pStyle w:val="Standard1"/>
              <w:spacing w:before="120" w:after="120"/>
            </w:pPr>
            <w:r>
              <w:t xml:space="preserve">Jan </w:t>
            </w:r>
            <w:r w:rsidR="009665B4">
              <w:t>20</w:t>
            </w:r>
            <w:r>
              <w:t xml:space="preserve">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FC61E1" w14:textId="747BD5EE" w:rsidR="00782380" w:rsidRDefault="00255051" w:rsidP="00F44F3A">
            <w:pPr>
              <w:pStyle w:val="Standard1"/>
              <w:spacing w:before="120" w:after="120"/>
            </w:pPr>
            <w:r>
              <w:t xml:space="preserve">Jan </w:t>
            </w:r>
            <w:r w:rsidR="009665B4">
              <w:t>20</w:t>
            </w:r>
            <w:r>
              <w:t xml:space="preserve"> 2020</w:t>
            </w:r>
          </w:p>
        </w:tc>
      </w:tr>
      <w:tr w:rsidR="00782380" w14:paraId="3785BF7D" w14:textId="77777777" w:rsidTr="009665B4">
        <w:trPr>
          <w:trHeight w:val="1992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55B44B" w14:textId="77777777" w:rsidR="00782380" w:rsidRDefault="00782380" w:rsidP="00F44F3A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F25699" w14:textId="52CC647B" w:rsidR="00782380" w:rsidRDefault="00782380" w:rsidP="00F44F3A">
            <w:pPr>
              <w:pStyle w:val="Standard1"/>
              <w:spacing w:before="120" w:after="120"/>
            </w:pPr>
            <w:r>
              <w:t>Date:</w:t>
            </w:r>
            <w:r w:rsidR="00E206AB">
              <w:t xml:space="preserve"> January </w:t>
            </w:r>
            <w:r w:rsidR="009665B4">
              <w:t>21</w:t>
            </w:r>
            <w:r w:rsidR="00E206AB">
              <w:t>, 2020</w:t>
            </w:r>
          </w:p>
          <w:p w14:paraId="52F0EBA5" w14:textId="7EF0B9CE" w:rsidR="00782380" w:rsidRDefault="00782380" w:rsidP="00F44F3A">
            <w:pPr>
              <w:pStyle w:val="Standard1"/>
              <w:spacing w:before="120" w:after="120"/>
            </w:pPr>
            <w:r>
              <w:t xml:space="preserve">Time: </w:t>
            </w:r>
            <w:r w:rsidR="00E206AB">
              <w:t>10 am – 12 pm</w:t>
            </w:r>
          </w:p>
          <w:p w14:paraId="7F8CFE64" w14:textId="2D03EB3C" w:rsidR="00782380" w:rsidRDefault="00782380" w:rsidP="00F44F3A">
            <w:pPr>
              <w:pStyle w:val="Standard1"/>
              <w:spacing w:before="120" w:after="120"/>
            </w:pPr>
            <w:r>
              <w:t>Location:</w:t>
            </w:r>
            <w:r w:rsidR="00E206AB">
              <w:t xml:space="preserve"> George Brown C410</w:t>
            </w:r>
          </w:p>
          <w:p w14:paraId="5F084048" w14:textId="77F0F12D" w:rsidR="00782380" w:rsidRDefault="00782380" w:rsidP="00F44F3A">
            <w:pPr>
              <w:pStyle w:val="Standard1"/>
              <w:spacing w:before="120" w:after="120"/>
            </w:pPr>
            <w:r>
              <w:t xml:space="preserve">Agenda: </w:t>
            </w:r>
            <w:r w:rsidR="009665B4">
              <w:t xml:space="preserve">Continue </w:t>
            </w:r>
            <w:r w:rsidR="00E206AB">
              <w:t>work on project</w:t>
            </w:r>
          </w:p>
          <w:p w14:paraId="5A96F108" w14:textId="77777777" w:rsidR="00782380" w:rsidRDefault="00782380" w:rsidP="00F44F3A">
            <w:pPr>
              <w:pStyle w:val="Standard1"/>
              <w:spacing w:before="120" w:after="120"/>
            </w:pPr>
          </w:p>
          <w:p w14:paraId="6BA9A8CE" w14:textId="77777777" w:rsidR="00782380" w:rsidRDefault="00782380" w:rsidP="00275E67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66BDCC10" w14:textId="77777777" w:rsidR="00782380" w:rsidRPr="0068006E" w:rsidRDefault="00782380" w:rsidP="00275E67">
            <w:pPr>
              <w:rPr>
                <w:b/>
                <w:lang w:val="en-GB"/>
              </w:rPr>
            </w:pPr>
          </w:p>
          <w:p w14:paraId="1A4A6AF1" w14:textId="1EDC925C" w:rsidR="00782380" w:rsidRDefault="00782380" w:rsidP="00275E6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1: </w:t>
            </w:r>
            <w:r w:rsidR="00E206AB">
              <w:rPr>
                <w:lang w:val="en-GB"/>
              </w:rPr>
              <w:t>Akwasi Himah</w:t>
            </w:r>
          </w:p>
          <w:p w14:paraId="33F54CF5" w14:textId="4DC77026" w:rsidR="00782380" w:rsidRDefault="00782380" w:rsidP="00275E6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2: </w:t>
            </w:r>
            <w:r w:rsidR="00E206AB">
              <w:rPr>
                <w:lang w:val="en-GB"/>
              </w:rPr>
              <w:t>Alan Pintor</w:t>
            </w:r>
          </w:p>
          <w:p w14:paraId="64962FB0" w14:textId="7907A4F3" w:rsidR="00782380" w:rsidRDefault="00782380" w:rsidP="00275E6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3: </w:t>
            </w:r>
            <w:r w:rsidR="00E206AB">
              <w:rPr>
                <w:lang w:val="en-GB"/>
              </w:rPr>
              <w:t>Elder Guerra</w:t>
            </w:r>
          </w:p>
          <w:p w14:paraId="70B06739" w14:textId="0F8F4847" w:rsidR="00782380" w:rsidRDefault="00782380" w:rsidP="00275E6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4: </w:t>
            </w:r>
            <w:r w:rsidR="00E206AB">
              <w:rPr>
                <w:lang w:val="en-GB"/>
              </w:rPr>
              <w:t>Robert Slezak</w:t>
            </w:r>
          </w:p>
          <w:p w14:paraId="3A74F250" w14:textId="37E762CA" w:rsidR="00782380" w:rsidRPr="0016291E" w:rsidRDefault="00782380" w:rsidP="00782380">
            <w:pPr>
              <w:rPr>
                <w:lang w:val="en-GB"/>
              </w:rPr>
            </w:pPr>
          </w:p>
        </w:tc>
        <w:tc>
          <w:tcPr>
            <w:tcW w:w="12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80C39A" w14:textId="77777777" w:rsidR="00782380" w:rsidRDefault="00782380" w:rsidP="00F44F3A">
            <w:pPr>
              <w:pStyle w:val="Standard1"/>
              <w:spacing w:before="120" w:after="120"/>
            </w:pPr>
          </w:p>
        </w:tc>
        <w:tc>
          <w:tcPr>
            <w:tcW w:w="12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DCAAEE" w14:textId="77777777" w:rsidR="00782380" w:rsidRDefault="00782380" w:rsidP="00F44F3A">
            <w:pPr>
              <w:pStyle w:val="Standard1"/>
              <w:spacing w:before="120" w:after="120"/>
            </w:pP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96714F" w14:textId="77777777" w:rsidR="00782380" w:rsidRDefault="00782380" w:rsidP="00F44F3A">
            <w:pPr>
              <w:pStyle w:val="Standard1"/>
              <w:spacing w:before="120" w:after="120"/>
            </w:pPr>
          </w:p>
        </w:tc>
      </w:tr>
    </w:tbl>
    <w:p w14:paraId="210FE572" w14:textId="08396E87" w:rsidR="00345897" w:rsidRDefault="00345897" w:rsidP="0016291E">
      <w:pPr>
        <w:rPr>
          <w:lang w:val="en-GB"/>
        </w:rPr>
      </w:pPr>
    </w:p>
    <w:p w14:paraId="1E51DF80" w14:textId="77777777" w:rsidR="00345897" w:rsidRDefault="00345897">
      <w:pPr>
        <w:rPr>
          <w:lang w:val="en-GB"/>
        </w:rPr>
      </w:pPr>
      <w:r>
        <w:rPr>
          <w:lang w:val="en-GB"/>
        </w:rPr>
        <w:br w:type="page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185"/>
        <w:gridCol w:w="4349"/>
        <w:gridCol w:w="1428"/>
        <w:gridCol w:w="1266"/>
        <w:gridCol w:w="1212"/>
      </w:tblGrid>
      <w:tr w:rsidR="00142DD0" w14:paraId="62FCF320" w14:textId="77777777" w:rsidTr="004C7778">
        <w:trPr>
          <w:trHeight w:val="336"/>
        </w:trPr>
        <w:tc>
          <w:tcPr>
            <w:tcW w:w="6534" w:type="dxa"/>
            <w:gridSpan w:val="2"/>
            <w:shd w:val="pct10" w:color="auto" w:fill="auto"/>
          </w:tcPr>
          <w:p w14:paraId="7EB15F6F" w14:textId="77777777" w:rsidR="00142DD0" w:rsidRDefault="00142DD0" w:rsidP="006A01E7">
            <w:pPr>
              <w:pStyle w:val="Standard1"/>
            </w:pPr>
          </w:p>
        </w:tc>
        <w:tc>
          <w:tcPr>
            <w:tcW w:w="1428" w:type="dxa"/>
            <w:shd w:val="pct10" w:color="auto" w:fill="auto"/>
          </w:tcPr>
          <w:p w14:paraId="75A73170" w14:textId="77777777" w:rsidR="00142DD0" w:rsidRDefault="00142DD0" w:rsidP="006A01E7">
            <w:pPr>
              <w:pStyle w:val="Standard1"/>
            </w:pPr>
          </w:p>
        </w:tc>
        <w:tc>
          <w:tcPr>
            <w:tcW w:w="1266" w:type="dxa"/>
            <w:shd w:val="pct10" w:color="auto" w:fill="auto"/>
          </w:tcPr>
          <w:p w14:paraId="2A20894E" w14:textId="77777777" w:rsidR="00142DD0" w:rsidRDefault="00142DD0" w:rsidP="006A01E7">
            <w:pPr>
              <w:pStyle w:val="Standard1"/>
            </w:pPr>
          </w:p>
        </w:tc>
        <w:tc>
          <w:tcPr>
            <w:tcW w:w="1212" w:type="dxa"/>
            <w:shd w:val="pct10" w:color="auto" w:fill="auto"/>
          </w:tcPr>
          <w:p w14:paraId="3D40334D" w14:textId="77777777" w:rsidR="00142DD0" w:rsidRDefault="00142DD0" w:rsidP="006A01E7">
            <w:pPr>
              <w:pStyle w:val="Standard1"/>
            </w:pPr>
          </w:p>
        </w:tc>
      </w:tr>
      <w:tr w:rsidR="00142DD0" w14:paraId="7C104885" w14:textId="77777777" w:rsidTr="004C7778">
        <w:trPr>
          <w:trHeight w:val="1447"/>
        </w:trPr>
        <w:tc>
          <w:tcPr>
            <w:tcW w:w="2185" w:type="dxa"/>
            <w:shd w:val="pct10" w:color="auto" w:fill="auto"/>
          </w:tcPr>
          <w:p w14:paraId="1D0810E2" w14:textId="77777777" w:rsidR="00142DD0" w:rsidRDefault="00142DD0" w:rsidP="006A01E7">
            <w:pPr>
              <w:pStyle w:val="Standard1"/>
              <w:rPr>
                <w:b/>
                <w:sz w:val="40"/>
              </w:rPr>
            </w:pPr>
            <w:r>
              <w:rPr>
                <w:b/>
                <w:sz w:val="40"/>
              </w:rPr>
              <w:t>Team 06</w:t>
            </w:r>
          </w:p>
        </w:tc>
        <w:tc>
          <w:tcPr>
            <w:tcW w:w="4349" w:type="dxa"/>
            <w:shd w:val="pct10" w:color="auto" w:fill="auto"/>
          </w:tcPr>
          <w:p w14:paraId="597C640C" w14:textId="77777777" w:rsidR="00142DD0" w:rsidRPr="00A245F2" w:rsidRDefault="00142DD0" w:rsidP="006A01E7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Capstone Project I</w:t>
            </w:r>
            <w:r>
              <w:rPr>
                <w:b/>
                <w:sz w:val="36"/>
                <w:szCs w:val="36"/>
              </w:rPr>
              <w:t>I</w:t>
            </w:r>
          </w:p>
          <w:p w14:paraId="1417182C" w14:textId="77777777" w:rsidR="00142DD0" w:rsidRPr="00A245F2" w:rsidRDefault="00142DD0" w:rsidP="006A01E7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55071478" w14:textId="2CB61D46" w:rsidR="00142DD0" w:rsidRPr="00A245F2" w:rsidRDefault="00142DD0" w:rsidP="006A01E7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  <w:r w:rsidR="009665B4">
              <w:rPr>
                <w:b/>
                <w:sz w:val="36"/>
                <w:szCs w:val="36"/>
              </w:rPr>
              <w:t>6</w:t>
            </w:r>
          </w:p>
          <w:p w14:paraId="0BA91A30" w14:textId="77777777" w:rsidR="00142DD0" w:rsidRDefault="00142DD0" w:rsidP="006A01E7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715E47B3" w14:textId="764838B2" w:rsidR="00142DD0" w:rsidRDefault="00142DD0" w:rsidP="006A01E7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January </w:t>
            </w:r>
            <w:r w:rsidR="009665B4">
              <w:rPr>
                <w:b/>
                <w:sz w:val="24"/>
              </w:rPr>
              <w:t>21</w:t>
            </w:r>
            <w:r>
              <w:rPr>
                <w:b/>
                <w:sz w:val="24"/>
              </w:rPr>
              <w:t>, 2020                                                Time: 1</w:t>
            </w:r>
            <w:r w:rsidR="00382469">
              <w:rPr>
                <w:b/>
                <w:sz w:val="24"/>
              </w:rPr>
              <w:t>0</w:t>
            </w:r>
            <w:r>
              <w:rPr>
                <w:b/>
                <w:sz w:val="24"/>
              </w:rPr>
              <w:t xml:space="preserve"> </w:t>
            </w:r>
            <w:r w:rsidR="00382469">
              <w:rPr>
                <w:b/>
                <w:sz w:val="24"/>
              </w:rPr>
              <w:t>a</w:t>
            </w:r>
            <w:r>
              <w:rPr>
                <w:b/>
                <w:sz w:val="24"/>
              </w:rPr>
              <w:t xml:space="preserve">m – </w:t>
            </w:r>
            <w:r w:rsidR="00382469">
              <w:rPr>
                <w:b/>
                <w:sz w:val="24"/>
              </w:rPr>
              <w:t>1</w:t>
            </w:r>
            <w:r>
              <w:rPr>
                <w:b/>
                <w:sz w:val="24"/>
              </w:rPr>
              <w:t>2 pm</w:t>
            </w:r>
          </w:p>
          <w:p w14:paraId="48F19AEF" w14:textId="77E96A35" w:rsidR="00142DD0" w:rsidRDefault="00142DD0" w:rsidP="006A01E7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Location: George Brown </w:t>
            </w:r>
            <w:r w:rsidR="0069715A">
              <w:rPr>
                <w:b/>
                <w:sz w:val="24"/>
              </w:rPr>
              <w:t>C410</w:t>
            </w:r>
          </w:p>
        </w:tc>
        <w:tc>
          <w:tcPr>
            <w:tcW w:w="1428" w:type="dxa"/>
            <w:shd w:val="pct10" w:color="auto" w:fill="auto"/>
          </w:tcPr>
          <w:p w14:paraId="77D194DE" w14:textId="77777777" w:rsidR="00142DD0" w:rsidRDefault="00142DD0" w:rsidP="006A01E7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66" w:type="dxa"/>
            <w:shd w:val="pct10" w:color="auto" w:fill="auto"/>
          </w:tcPr>
          <w:p w14:paraId="3E4904E1" w14:textId="77777777" w:rsidR="00142DD0" w:rsidRDefault="00142DD0" w:rsidP="006A01E7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12" w:type="dxa"/>
            <w:shd w:val="pct10" w:color="auto" w:fill="auto"/>
          </w:tcPr>
          <w:p w14:paraId="124D0BE0" w14:textId="77777777" w:rsidR="00142DD0" w:rsidRDefault="00142DD0" w:rsidP="006A01E7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30CD4593" w14:textId="77777777" w:rsidR="00142DD0" w:rsidRDefault="00142DD0" w:rsidP="006A01E7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4DF2F0E4" w14:textId="77777777" w:rsidR="00142DD0" w:rsidRDefault="00142DD0" w:rsidP="006A01E7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tr w:rsidR="00142DD0" w14:paraId="4B719D77" w14:textId="77777777" w:rsidTr="004C7778">
        <w:trPr>
          <w:trHeight w:val="132"/>
        </w:trPr>
        <w:tc>
          <w:tcPr>
            <w:tcW w:w="6534" w:type="dxa"/>
            <w:gridSpan w:val="2"/>
            <w:tcBorders>
              <w:bottom w:val="double" w:sz="6" w:space="0" w:color="auto"/>
            </w:tcBorders>
            <w:shd w:val="pct10" w:color="auto" w:fill="auto"/>
          </w:tcPr>
          <w:p w14:paraId="17BB1386" w14:textId="77777777" w:rsidR="00142DD0" w:rsidRDefault="00142DD0" w:rsidP="006A01E7">
            <w:pPr>
              <w:pStyle w:val="Standard1"/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pct10" w:color="auto" w:fill="auto"/>
          </w:tcPr>
          <w:p w14:paraId="7EE8C33C" w14:textId="77777777" w:rsidR="00142DD0" w:rsidRDefault="00142DD0" w:rsidP="006A01E7">
            <w:pPr>
              <w:pStyle w:val="Standard1"/>
            </w:pPr>
          </w:p>
        </w:tc>
        <w:tc>
          <w:tcPr>
            <w:tcW w:w="1266" w:type="dxa"/>
            <w:tcBorders>
              <w:bottom w:val="double" w:sz="6" w:space="0" w:color="auto"/>
            </w:tcBorders>
            <w:shd w:val="pct10" w:color="auto" w:fill="auto"/>
          </w:tcPr>
          <w:p w14:paraId="4296C08B" w14:textId="77777777" w:rsidR="00142DD0" w:rsidRDefault="00142DD0" w:rsidP="006A01E7">
            <w:pPr>
              <w:pStyle w:val="Standard1"/>
            </w:pPr>
          </w:p>
        </w:tc>
        <w:tc>
          <w:tcPr>
            <w:tcW w:w="1212" w:type="dxa"/>
            <w:tcBorders>
              <w:bottom w:val="double" w:sz="6" w:space="0" w:color="auto"/>
            </w:tcBorders>
            <w:shd w:val="pct10" w:color="auto" w:fill="auto"/>
          </w:tcPr>
          <w:p w14:paraId="2C657621" w14:textId="77777777" w:rsidR="00142DD0" w:rsidRDefault="00142DD0" w:rsidP="006A01E7">
            <w:pPr>
              <w:pStyle w:val="Standard1"/>
            </w:pPr>
          </w:p>
        </w:tc>
      </w:tr>
      <w:tr w:rsidR="00142DD0" w14:paraId="467CBEB5" w14:textId="77777777" w:rsidTr="004C7778">
        <w:trPr>
          <w:trHeight w:val="465"/>
        </w:trPr>
        <w:tc>
          <w:tcPr>
            <w:tcW w:w="6534" w:type="dxa"/>
            <w:gridSpan w:val="2"/>
          </w:tcPr>
          <w:p w14:paraId="60B2B106" w14:textId="77777777" w:rsidR="00142DD0" w:rsidRDefault="00142DD0" w:rsidP="006A01E7">
            <w:pPr>
              <w:pStyle w:val="Standard1"/>
            </w:pPr>
          </w:p>
        </w:tc>
        <w:tc>
          <w:tcPr>
            <w:tcW w:w="1428" w:type="dxa"/>
          </w:tcPr>
          <w:p w14:paraId="423E285E" w14:textId="77777777" w:rsidR="00142DD0" w:rsidRDefault="00142DD0" w:rsidP="006A01E7">
            <w:pPr>
              <w:pStyle w:val="Standard1"/>
            </w:pPr>
          </w:p>
        </w:tc>
        <w:tc>
          <w:tcPr>
            <w:tcW w:w="1266" w:type="dxa"/>
          </w:tcPr>
          <w:p w14:paraId="659F7B48" w14:textId="77777777" w:rsidR="00142DD0" w:rsidRDefault="00142DD0" w:rsidP="006A01E7">
            <w:pPr>
              <w:pStyle w:val="Standard1"/>
            </w:pPr>
          </w:p>
        </w:tc>
        <w:tc>
          <w:tcPr>
            <w:tcW w:w="1212" w:type="dxa"/>
          </w:tcPr>
          <w:p w14:paraId="324970E5" w14:textId="77777777" w:rsidR="00142DD0" w:rsidRDefault="00142DD0" w:rsidP="006A01E7">
            <w:pPr>
              <w:pStyle w:val="Standard1"/>
            </w:pPr>
          </w:p>
        </w:tc>
      </w:tr>
      <w:tr w:rsidR="00142DD0" w14:paraId="3FF3DB9E" w14:textId="77777777" w:rsidTr="004C7778">
        <w:trPr>
          <w:trHeight w:val="981"/>
        </w:trPr>
        <w:tc>
          <w:tcPr>
            <w:tcW w:w="2185" w:type="dxa"/>
          </w:tcPr>
          <w:p w14:paraId="3AAD0477" w14:textId="77777777" w:rsidR="00142DD0" w:rsidRDefault="00142DD0" w:rsidP="006A01E7">
            <w:r>
              <w:t>Attendees:</w:t>
            </w:r>
          </w:p>
        </w:tc>
        <w:tc>
          <w:tcPr>
            <w:tcW w:w="4349" w:type="dxa"/>
          </w:tcPr>
          <w:p w14:paraId="43E556C0" w14:textId="4829A1DB" w:rsidR="00142DD0" w:rsidRDefault="00142DD0" w:rsidP="006A01E7">
            <w:pPr>
              <w:pStyle w:val="Standard1"/>
            </w:pPr>
            <w:r>
              <w:t xml:space="preserve">Team member </w:t>
            </w:r>
            <w:r w:rsidR="009665B4">
              <w:t>1</w:t>
            </w:r>
            <w:r>
              <w:t>: Elder Guerra</w:t>
            </w:r>
          </w:p>
          <w:p w14:paraId="503DD0C7" w14:textId="44E10B64" w:rsidR="00142DD0" w:rsidRDefault="00142DD0" w:rsidP="006A01E7">
            <w:pPr>
              <w:pStyle w:val="Standard1"/>
            </w:pPr>
            <w:r>
              <w:t xml:space="preserve">Team member </w:t>
            </w:r>
            <w:r w:rsidR="009665B4">
              <w:t>2</w:t>
            </w:r>
            <w:r>
              <w:t>: Robert Slezak</w:t>
            </w:r>
          </w:p>
        </w:tc>
        <w:tc>
          <w:tcPr>
            <w:tcW w:w="1428" w:type="dxa"/>
          </w:tcPr>
          <w:p w14:paraId="6E7F31A4" w14:textId="77777777" w:rsidR="00142DD0" w:rsidRDefault="00142DD0" w:rsidP="006A01E7">
            <w:pPr>
              <w:pStyle w:val="Standard1"/>
            </w:pPr>
          </w:p>
        </w:tc>
        <w:tc>
          <w:tcPr>
            <w:tcW w:w="1266" w:type="dxa"/>
          </w:tcPr>
          <w:p w14:paraId="20A04822" w14:textId="77777777" w:rsidR="00142DD0" w:rsidRDefault="00142DD0" w:rsidP="006A01E7">
            <w:pPr>
              <w:pStyle w:val="Standard1"/>
            </w:pPr>
          </w:p>
        </w:tc>
        <w:tc>
          <w:tcPr>
            <w:tcW w:w="1212" w:type="dxa"/>
          </w:tcPr>
          <w:p w14:paraId="3FFBF507" w14:textId="77777777" w:rsidR="00142DD0" w:rsidRDefault="00142DD0" w:rsidP="006A01E7">
            <w:pPr>
              <w:pStyle w:val="Standard1"/>
            </w:pPr>
          </w:p>
        </w:tc>
      </w:tr>
      <w:tr w:rsidR="00142DD0" w14:paraId="6FFA1A6B" w14:textId="77777777" w:rsidTr="004C7778">
        <w:trPr>
          <w:trHeight w:val="68"/>
        </w:trPr>
        <w:tc>
          <w:tcPr>
            <w:tcW w:w="6534" w:type="dxa"/>
            <w:gridSpan w:val="2"/>
          </w:tcPr>
          <w:p w14:paraId="093D2095" w14:textId="77777777" w:rsidR="00142DD0" w:rsidRDefault="00142DD0" w:rsidP="006A01E7">
            <w:pPr>
              <w:pStyle w:val="Standard1"/>
            </w:pPr>
          </w:p>
        </w:tc>
        <w:tc>
          <w:tcPr>
            <w:tcW w:w="1428" w:type="dxa"/>
          </w:tcPr>
          <w:p w14:paraId="0917A1FD" w14:textId="77777777" w:rsidR="00142DD0" w:rsidRDefault="00142DD0" w:rsidP="006A01E7">
            <w:pPr>
              <w:pStyle w:val="Standard1"/>
            </w:pPr>
          </w:p>
        </w:tc>
        <w:tc>
          <w:tcPr>
            <w:tcW w:w="1266" w:type="dxa"/>
          </w:tcPr>
          <w:p w14:paraId="6AAE20AD" w14:textId="77777777" w:rsidR="00142DD0" w:rsidRDefault="00142DD0" w:rsidP="006A01E7">
            <w:pPr>
              <w:pStyle w:val="Standard1"/>
            </w:pPr>
          </w:p>
        </w:tc>
        <w:tc>
          <w:tcPr>
            <w:tcW w:w="1212" w:type="dxa"/>
          </w:tcPr>
          <w:p w14:paraId="35288EC6" w14:textId="77777777" w:rsidR="00142DD0" w:rsidRDefault="00142DD0" w:rsidP="006A01E7">
            <w:pPr>
              <w:pStyle w:val="Standard1"/>
            </w:pPr>
          </w:p>
        </w:tc>
      </w:tr>
      <w:tr w:rsidR="00142DD0" w14:paraId="0201A212" w14:textId="77777777" w:rsidTr="004C7778">
        <w:trPr>
          <w:trHeight w:val="711"/>
        </w:trPr>
        <w:tc>
          <w:tcPr>
            <w:tcW w:w="6534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68D46890" w14:textId="77777777" w:rsidR="00142DD0" w:rsidRDefault="00142DD0" w:rsidP="006A01E7">
            <w:pPr>
              <w:pStyle w:val="Standard1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428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37BC5985" w14:textId="77777777" w:rsidR="00142DD0" w:rsidRDefault="00142DD0" w:rsidP="006A01E7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66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FC30ACC" w14:textId="77777777" w:rsidR="00142DD0" w:rsidRDefault="00142DD0" w:rsidP="006A01E7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12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88218E4" w14:textId="77777777" w:rsidR="00142DD0" w:rsidRDefault="00142DD0" w:rsidP="006A01E7">
            <w:pPr>
              <w:pStyle w:val="Standard1"/>
              <w:rPr>
                <w:b/>
                <w:sz w:val="36"/>
              </w:rPr>
            </w:pPr>
          </w:p>
        </w:tc>
      </w:tr>
      <w:tr w:rsidR="00142DD0" w14:paraId="56DE1C5C" w14:textId="77777777" w:rsidTr="004C7778">
        <w:trPr>
          <w:trHeight w:val="615"/>
        </w:trPr>
        <w:tc>
          <w:tcPr>
            <w:tcW w:w="21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B34BB5" w14:textId="77777777" w:rsidR="00142DD0" w:rsidRDefault="00142DD0" w:rsidP="006A01E7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43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6C16F3" w14:textId="77777777" w:rsidR="00142DD0" w:rsidRDefault="00142DD0" w:rsidP="006A01E7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B961F6" w14:textId="77777777" w:rsidR="00142DD0" w:rsidRDefault="00142DD0" w:rsidP="006A01E7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EFF39B" w14:textId="77777777" w:rsidR="00142DD0" w:rsidRDefault="00142DD0" w:rsidP="006A01E7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Planned Date </w:t>
            </w:r>
          </w:p>
        </w:tc>
        <w:tc>
          <w:tcPr>
            <w:tcW w:w="12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6167F5" w14:textId="77777777" w:rsidR="00142DD0" w:rsidRPr="00285969" w:rsidRDefault="00142DD0" w:rsidP="006A01E7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 Actual Date</w:t>
            </w:r>
          </w:p>
        </w:tc>
      </w:tr>
      <w:tr w:rsidR="00142DD0" w14:paraId="5B32902B" w14:textId="77777777" w:rsidTr="004C7778">
        <w:trPr>
          <w:trHeight w:val="615"/>
        </w:trPr>
        <w:tc>
          <w:tcPr>
            <w:tcW w:w="21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F2E717" w14:textId="77777777" w:rsidR="00142DD0" w:rsidRDefault="00142DD0" w:rsidP="006A01E7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43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9825E2" w14:textId="77777777" w:rsidR="00142DD0" w:rsidRDefault="00142DD0" w:rsidP="006A01E7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F248B6" w14:textId="77777777" w:rsidR="00142DD0" w:rsidRDefault="00142DD0" w:rsidP="006A01E7">
            <w:pPr>
              <w:pStyle w:val="Standard1"/>
              <w:spacing w:before="120" w:after="120"/>
            </w:pPr>
          </w:p>
        </w:tc>
        <w:tc>
          <w:tcPr>
            <w:tcW w:w="12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DC4077" w14:textId="77777777" w:rsidR="00142DD0" w:rsidRDefault="00142DD0" w:rsidP="006A01E7">
            <w:pPr>
              <w:pStyle w:val="Standard1"/>
              <w:spacing w:before="120" w:after="120"/>
            </w:pPr>
          </w:p>
        </w:tc>
        <w:tc>
          <w:tcPr>
            <w:tcW w:w="12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A1E09C" w14:textId="77777777" w:rsidR="00142DD0" w:rsidRDefault="00142DD0" w:rsidP="006A01E7">
            <w:pPr>
              <w:pStyle w:val="Standard1"/>
              <w:spacing w:before="120" w:after="120"/>
            </w:pPr>
          </w:p>
        </w:tc>
      </w:tr>
      <w:tr w:rsidR="00142DD0" w14:paraId="022DF9BA" w14:textId="77777777" w:rsidTr="004C7778">
        <w:trPr>
          <w:trHeight w:val="615"/>
        </w:trPr>
        <w:tc>
          <w:tcPr>
            <w:tcW w:w="21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D1B71C" w14:textId="281B216A" w:rsidR="00142DD0" w:rsidRDefault="00142DD0" w:rsidP="006A01E7">
            <w:pPr>
              <w:pStyle w:val="Standard1"/>
              <w:spacing w:before="120" w:after="120"/>
            </w:pPr>
            <w:r>
              <w:t xml:space="preserve">Status </w:t>
            </w:r>
            <w:r w:rsidR="00AA1823">
              <w:t>of Tasks as</w:t>
            </w:r>
            <w:r>
              <w:t xml:space="preserve"> per previously assigned</w:t>
            </w:r>
          </w:p>
        </w:tc>
        <w:tc>
          <w:tcPr>
            <w:tcW w:w="43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6A7FD2" w14:textId="357D5AB1" w:rsidR="00142DD0" w:rsidRDefault="00DA79A8" w:rsidP="006A01E7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B65C2D" w14:textId="77777777" w:rsidR="00142DD0" w:rsidRDefault="00142DD0" w:rsidP="006A01E7">
            <w:pPr>
              <w:pStyle w:val="Standard1"/>
              <w:spacing w:before="120" w:after="120"/>
            </w:pPr>
          </w:p>
        </w:tc>
        <w:tc>
          <w:tcPr>
            <w:tcW w:w="12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FB0FBA" w14:textId="77777777" w:rsidR="00142DD0" w:rsidRDefault="00142DD0" w:rsidP="006A01E7">
            <w:pPr>
              <w:pStyle w:val="Standard1"/>
              <w:spacing w:before="120" w:after="120"/>
            </w:pPr>
          </w:p>
        </w:tc>
        <w:tc>
          <w:tcPr>
            <w:tcW w:w="12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972332" w14:textId="77777777" w:rsidR="00142DD0" w:rsidRDefault="00142DD0" w:rsidP="006A01E7">
            <w:pPr>
              <w:pStyle w:val="Standard1"/>
              <w:spacing w:before="120" w:after="120"/>
            </w:pPr>
          </w:p>
        </w:tc>
      </w:tr>
      <w:tr w:rsidR="00142DD0" w14:paraId="3DCDBB9E" w14:textId="77777777" w:rsidTr="004C7778">
        <w:trPr>
          <w:trHeight w:val="615"/>
        </w:trPr>
        <w:tc>
          <w:tcPr>
            <w:tcW w:w="21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D20FC4" w14:textId="77777777" w:rsidR="00142DD0" w:rsidRDefault="00142DD0" w:rsidP="006A01E7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43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B398B6" w14:textId="7167ABDE" w:rsidR="00142DD0" w:rsidRDefault="004C7778" w:rsidP="006A01E7">
            <w:pPr>
              <w:pStyle w:val="Standard1"/>
              <w:spacing w:before="120" w:after="120"/>
            </w:pPr>
            <w:r>
              <w:t>Fixing issues with Ionic pages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F66C0A" w14:textId="6901C683" w:rsidR="00142DD0" w:rsidRDefault="004C7778" w:rsidP="006A01E7">
            <w:pPr>
              <w:pStyle w:val="Standard1"/>
              <w:spacing w:before="120" w:after="120"/>
            </w:pPr>
            <w:r>
              <w:t>Everybody</w:t>
            </w:r>
          </w:p>
        </w:tc>
        <w:tc>
          <w:tcPr>
            <w:tcW w:w="12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9B8118" w14:textId="6545D636" w:rsidR="00142DD0" w:rsidRDefault="00142DD0" w:rsidP="006A01E7">
            <w:pPr>
              <w:pStyle w:val="Standard1"/>
              <w:spacing w:before="120" w:after="120"/>
            </w:pPr>
            <w:r>
              <w:t>Jan</w:t>
            </w:r>
            <w:r w:rsidR="00E72CA7">
              <w:t xml:space="preserve"> </w:t>
            </w:r>
            <w:r w:rsidR="004C7778">
              <w:t>21</w:t>
            </w:r>
            <w:r>
              <w:t xml:space="preserve"> 2020</w:t>
            </w:r>
          </w:p>
        </w:tc>
        <w:tc>
          <w:tcPr>
            <w:tcW w:w="12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B437CF" w14:textId="7C23B488" w:rsidR="00142DD0" w:rsidRDefault="00142DD0" w:rsidP="006A01E7">
            <w:pPr>
              <w:pStyle w:val="Standard1"/>
              <w:spacing w:before="120" w:after="120"/>
            </w:pPr>
            <w:r>
              <w:t xml:space="preserve">Jan </w:t>
            </w:r>
            <w:r w:rsidR="004C7778">
              <w:t>21</w:t>
            </w:r>
            <w:r>
              <w:t xml:space="preserve"> 2020</w:t>
            </w:r>
          </w:p>
        </w:tc>
      </w:tr>
      <w:tr w:rsidR="00142DD0" w14:paraId="7996F722" w14:textId="77777777" w:rsidTr="004C7778">
        <w:trPr>
          <w:trHeight w:val="1992"/>
        </w:trPr>
        <w:tc>
          <w:tcPr>
            <w:tcW w:w="21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3D17CC" w14:textId="77777777" w:rsidR="00142DD0" w:rsidRDefault="00142DD0" w:rsidP="006A01E7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43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C6DD5A" w14:textId="7BC8C08A" w:rsidR="00142DD0" w:rsidRDefault="00142DD0" w:rsidP="006A01E7">
            <w:pPr>
              <w:pStyle w:val="Standard1"/>
              <w:spacing w:before="120" w:after="120"/>
            </w:pPr>
            <w:r>
              <w:t xml:space="preserve">Date: January </w:t>
            </w:r>
            <w:r w:rsidR="004C7778">
              <w:t>28</w:t>
            </w:r>
            <w:r>
              <w:t>, 2020</w:t>
            </w:r>
          </w:p>
          <w:p w14:paraId="3E26A36E" w14:textId="6CF57EB2" w:rsidR="00142DD0" w:rsidRDefault="00142DD0" w:rsidP="006A01E7">
            <w:pPr>
              <w:pStyle w:val="Standard1"/>
              <w:spacing w:before="120" w:after="120"/>
            </w:pPr>
            <w:r>
              <w:t xml:space="preserve">Time: 1 </w:t>
            </w:r>
            <w:r w:rsidR="004C7778">
              <w:t>p</w:t>
            </w:r>
            <w:r>
              <w:t xml:space="preserve">m – </w:t>
            </w:r>
            <w:r w:rsidR="004C7778">
              <w:t>2</w:t>
            </w:r>
            <w:r>
              <w:t xml:space="preserve"> pm</w:t>
            </w:r>
          </w:p>
          <w:p w14:paraId="6B5895B7" w14:textId="10D8D1A1" w:rsidR="00142DD0" w:rsidRDefault="00142DD0" w:rsidP="006A01E7">
            <w:pPr>
              <w:pStyle w:val="Standard1"/>
              <w:spacing w:before="120" w:after="120"/>
            </w:pPr>
            <w:r>
              <w:t xml:space="preserve">Location: George Brown </w:t>
            </w:r>
            <w:r w:rsidR="004C7778">
              <w:t>Cafeteria</w:t>
            </w:r>
          </w:p>
          <w:p w14:paraId="407476C1" w14:textId="547A67E3" w:rsidR="00142DD0" w:rsidRDefault="00142DD0" w:rsidP="006A01E7">
            <w:pPr>
              <w:pStyle w:val="Standard1"/>
              <w:spacing w:before="120" w:after="120"/>
            </w:pPr>
            <w:r>
              <w:t xml:space="preserve">Agenda: </w:t>
            </w:r>
            <w:r w:rsidR="004C7778">
              <w:t>Discuss Alan’s return from surgery and how to catch up backlog of tasks</w:t>
            </w:r>
          </w:p>
          <w:p w14:paraId="4EFCABE5" w14:textId="77777777" w:rsidR="00142DD0" w:rsidRDefault="00142DD0" w:rsidP="006A01E7">
            <w:pPr>
              <w:pStyle w:val="Standard1"/>
              <w:spacing w:before="120" w:after="120"/>
            </w:pPr>
          </w:p>
          <w:p w14:paraId="4E5B4B9A" w14:textId="77777777" w:rsidR="00142DD0" w:rsidRDefault="00142DD0" w:rsidP="006A01E7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1F7043DD" w14:textId="77777777" w:rsidR="00142DD0" w:rsidRPr="0068006E" w:rsidRDefault="00142DD0" w:rsidP="006A01E7">
            <w:pPr>
              <w:rPr>
                <w:b/>
                <w:lang w:val="en-GB"/>
              </w:rPr>
            </w:pPr>
          </w:p>
          <w:p w14:paraId="30E844DC" w14:textId="77777777" w:rsidR="00142DD0" w:rsidRDefault="00142DD0" w:rsidP="006A01E7">
            <w:pPr>
              <w:rPr>
                <w:lang w:val="en-GB"/>
              </w:rPr>
            </w:pPr>
            <w:r>
              <w:rPr>
                <w:lang w:val="en-GB"/>
              </w:rPr>
              <w:t>Team member 1: Akwasi Himah</w:t>
            </w:r>
          </w:p>
          <w:p w14:paraId="59A68203" w14:textId="77777777" w:rsidR="00142DD0" w:rsidRDefault="00142DD0" w:rsidP="006A01E7">
            <w:pPr>
              <w:rPr>
                <w:lang w:val="en-GB"/>
              </w:rPr>
            </w:pPr>
            <w:r>
              <w:rPr>
                <w:lang w:val="en-GB"/>
              </w:rPr>
              <w:t>Team member 2: Alan Pintor</w:t>
            </w:r>
          </w:p>
          <w:p w14:paraId="63D6A1FA" w14:textId="77777777" w:rsidR="00142DD0" w:rsidRDefault="00142DD0" w:rsidP="006A01E7">
            <w:pPr>
              <w:rPr>
                <w:lang w:val="en-GB"/>
              </w:rPr>
            </w:pPr>
            <w:r>
              <w:rPr>
                <w:lang w:val="en-GB"/>
              </w:rPr>
              <w:t>Team member 3: Elder Guerra</w:t>
            </w:r>
          </w:p>
          <w:p w14:paraId="3C10DB72" w14:textId="77777777" w:rsidR="00142DD0" w:rsidRDefault="00142DD0" w:rsidP="006A01E7">
            <w:pPr>
              <w:rPr>
                <w:lang w:val="en-GB"/>
              </w:rPr>
            </w:pPr>
            <w:r>
              <w:rPr>
                <w:lang w:val="en-GB"/>
              </w:rPr>
              <w:t>Team member 4: Robert Slezak</w:t>
            </w:r>
          </w:p>
          <w:p w14:paraId="6DBF8645" w14:textId="77777777" w:rsidR="00142DD0" w:rsidRPr="0016291E" w:rsidRDefault="00142DD0" w:rsidP="006A01E7">
            <w:pPr>
              <w:rPr>
                <w:lang w:val="en-GB"/>
              </w:rPr>
            </w:pP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8EE772" w14:textId="77777777" w:rsidR="00142DD0" w:rsidRDefault="00142DD0" w:rsidP="006A01E7">
            <w:pPr>
              <w:pStyle w:val="Standard1"/>
              <w:spacing w:before="120" w:after="120"/>
            </w:pPr>
          </w:p>
        </w:tc>
        <w:tc>
          <w:tcPr>
            <w:tcW w:w="12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51ED48" w14:textId="77777777" w:rsidR="00142DD0" w:rsidRDefault="00142DD0" w:rsidP="006A01E7">
            <w:pPr>
              <w:pStyle w:val="Standard1"/>
              <w:spacing w:before="120" w:after="120"/>
            </w:pPr>
          </w:p>
        </w:tc>
        <w:tc>
          <w:tcPr>
            <w:tcW w:w="12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08E071" w14:textId="77777777" w:rsidR="00142DD0" w:rsidRDefault="00142DD0" w:rsidP="006A01E7">
            <w:pPr>
              <w:pStyle w:val="Standard1"/>
              <w:spacing w:before="120" w:after="120"/>
            </w:pPr>
          </w:p>
        </w:tc>
      </w:tr>
    </w:tbl>
    <w:p w14:paraId="27B5E5B1" w14:textId="2414E129" w:rsidR="00142DD0" w:rsidRDefault="00142DD0" w:rsidP="0016291E">
      <w:pPr>
        <w:rPr>
          <w:lang w:val="en-GB"/>
        </w:rPr>
      </w:pPr>
    </w:p>
    <w:p w14:paraId="500EA39B" w14:textId="77777777" w:rsidR="00142DD0" w:rsidRDefault="00142DD0">
      <w:pPr>
        <w:rPr>
          <w:lang w:val="en-GB"/>
        </w:rPr>
      </w:pPr>
      <w:r>
        <w:rPr>
          <w:lang w:val="en-GB"/>
        </w:rPr>
        <w:br w:type="page"/>
      </w:r>
    </w:p>
    <w:p w14:paraId="562D54A3" w14:textId="12489CA8" w:rsidR="00D57405" w:rsidRDefault="00D57405" w:rsidP="0016291E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185"/>
        <w:gridCol w:w="4349"/>
        <w:gridCol w:w="1428"/>
        <w:gridCol w:w="1266"/>
        <w:gridCol w:w="1212"/>
      </w:tblGrid>
      <w:tr w:rsidR="00D57405" w14:paraId="456E64BC" w14:textId="77777777" w:rsidTr="00A44D8D">
        <w:trPr>
          <w:trHeight w:val="336"/>
        </w:trPr>
        <w:tc>
          <w:tcPr>
            <w:tcW w:w="6534" w:type="dxa"/>
            <w:gridSpan w:val="2"/>
            <w:shd w:val="pct10" w:color="auto" w:fill="auto"/>
          </w:tcPr>
          <w:p w14:paraId="74424703" w14:textId="457EDBD5" w:rsidR="00D57405" w:rsidRDefault="00D57405" w:rsidP="006A01E7">
            <w:pPr>
              <w:pStyle w:val="Standard1"/>
            </w:pPr>
            <w:r>
              <w:rPr>
                <w:lang w:val="en-GB"/>
              </w:rPr>
              <w:br w:type="page"/>
            </w:r>
          </w:p>
        </w:tc>
        <w:tc>
          <w:tcPr>
            <w:tcW w:w="1428" w:type="dxa"/>
            <w:shd w:val="pct10" w:color="auto" w:fill="auto"/>
          </w:tcPr>
          <w:p w14:paraId="2DAB384D" w14:textId="77777777" w:rsidR="00D57405" w:rsidRDefault="00D57405" w:rsidP="006A01E7">
            <w:pPr>
              <w:pStyle w:val="Standard1"/>
            </w:pPr>
          </w:p>
        </w:tc>
        <w:tc>
          <w:tcPr>
            <w:tcW w:w="1266" w:type="dxa"/>
            <w:shd w:val="pct10" w:color="auto" w:fill="auto"/>
          </w:tcPr>
          <w:p w14:paraId="1C9B9F57" w14:textId="77777777" w:rsidR="00D57405" w:rsidRDefault="00D57405" w:rsidP="006A01E7">
            <w:pPr>
              <w:pStyle w:val="Standard1"/>
            </w:pPr>
          </w:p>
        </w:tc>
        <w:tc>
          <w:tcPr>
            <w:tcW w:w="1212" w:type="dxa"/>
            <w:shd w:val="pct10" w:color="auto" w:fill="auto"/>
          </w:tcPr>
          <w:p w14:paraId="193C9D62" w14:textId="77777777" w:rsidR="00D57405" w:rsidRDefault="00D57405" w:rsidP="006A01E7">
            <w:pPr>
              <w:pStyle w:val="Standard1"/>
            </w:pPr>
          </w:p>
        </w:tc>
      </w:tr>
      <w:tr w:rsidR="00A44D8D" w14:paraId="715EF60A" w14:textId="77777777" w:rsidTr="00A44D8D">
        <w:trPr>
          <w:trHeight w:val="1447"/>
        </w:trPr>
        <w:tc>
          <w:tcPr>
            <w:tcW w:w="2185" w:type="dxa"/>
            <w:shd w:val="pct10" w:color="auto" w:fill="auto"/>
          </w:tcPr>
          <w:p w14:paraId="371B599D" w14:textId="77777777" w:rsidR="00D57405" w:rsidRDefault="00D57405" w:rsidP="006A01E7">
            <w:pPr>
              <w:pStyle w:val="Standard1"/>
              <w:rPr>
                <w:b/>
                <w:sz w:val="40"/>
              </w:rPr>
            </w:pPr>
            <w:r>
              <w:rPr>
                <w:b/>
                <w:sz w:val="40"/>
              </w:rPr>
              <w:t>Team 06</w:t>
            </w:r>
          </w:p>
        </w:tc>
        <w:tc>
          <w:tcPr>
            <w:tcW w:w="4349" w:type="dxa"/>
            <w:shd w:val="pct10" w:color="auto" w:fill="auto"/>
          </w:tcPr>
          <w:p w14:paraId="2F49A34B" w14:textId="77777777" w:rsidR="00D57405" w:rsidRPr="00A245F2" w:rsidRDefault="00D57405" w:rsidP="006A01E7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Capstone Project I</w:t>
            </w:r>
            <w:r>
              <w:rPr>
                <w:b/>
                <w:sz w:val="36"/>
                <w:szCs w:val="36"/>
              </w:rPr>
              <w:t>I</w:t>
            </w:r>
          </w:p>
          <w:p w14:paraId="370A441F" w14:textId="77777777" w:rsidR="00D57405" w:rsidRPr="00A245F2" w:rsidRDefault="00D57405" w:rsidP="006A01E7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1FE424DE" w14:textId="3D1377B0" w:rsidR="00D57405" w:rsidRPr="00A245F2" w:rsidRDefault="00D57405" w:rsidP="006A01E7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  <w:r w:rsidR="004C7778">
              <w:rPr>
                <w:b/>
                <w:sz w:val="36"/>
                <w:szCs w:val="36"/>
              </w:rPr>
              <w:t>7</w:t>
            </w:r>
          </w:p>
          <w:p w14:paraId="0E6716B1" w14:textId="77777777" w:rsidR="00D57405" w:rsidRDefault="00D57405" w:rsidP="006A01E7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23DE4710" w14:textId="5BD91493" w:rsidR="00D57405" w:rsidRDefault="00D57405" w:rsidP="006A01E7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January </w:t>
            </w:r>
            <w:r w:rsidR="009665B4">
              <w:rPr>
                <w:b/>
                <w:sz w:val="24"/>
              </w:rPr>
              <w:t>28</w:t>
            </w:r>
            <w:r>
              <w:rPr>
                <w:b/>
                <w:sz w:val="24"/>
              </w:rPr>
              <w:t xml:space="preserve">, 2020                                                Time: </w:t>
            </w:r>
            <w:r w:rsidR="004C7778">
              <w:rPr>
                <w:b/>
                <w:sz w:val="24"/>
              </w:rPr>
              <w:t>1</w:t>
            </w:r>
            <w:r>
              <w:rPr>
                <w:b/>
                <w:sz w:val="24"/>
              </w:rPr>
              <w:t xml:space="preserve"> </w:t>
            </w:r>
            <w:r w:rsidR="004C7778">
              <w:rPr>
                <w:b/>
                <w:sz w:val="24"/>
              </w:rPr>
              <w:t>p</w:t>
            </w:r>
            <w:r>
              <w:rPr>
                <w:b/>
                <w:sz w:val="24"/>
              </w:rPr>
              <w:t>m – 2 pm</w:t>
            </w:r>
          </w:p>
          <w:p w14:paraId="21590496" w14:textId="00CF6D5B" w:rsidR="00D57405" w:rsidRDefault="00D57405" w:rsidP="006A01E7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Location: George Brown </w:t>
            </w:r>
            <w:r w:rsidR="004C7778">
              <w:rPr>
                <w:b/>
                <w:sz w:val="24"/>
              </w:rPr>
              <w:t>Cafeteria</w:t>
            </w:r>
          </w:p>
        </w:tc>
        <w:tc>
          <w:tcPr>
            <w:tcW w:w="1428" w:type="dxa"/>
            <w:shd w:val="pct10" w:color="auto" w:fill="auto"/>
          </w:tcPr>
          <w:p w14:paraId="6F11A4D0" w14:textId="77777777" w:rsidR="00D57405" w:rsidRDefault="00D57405" w:rsidP="006A01E7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66" w:type="dxa"/>
            <w:shd w:val="pct10" w:color="auto" w:fill="auto"/>
          </w:tcPr>
          <w:p w14:paraId="12ECB3DB" w14:textId="77777777" w:rsidR="00D57405" w:rsidRDefault="00D57405" w:rsidP="006A01E7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12" w:type="dxa"/>
            <w:shd w:val="pct10" w:color="auto" w:fill="auto"/>
          </w:tcPr>
          <w:p w14:paraId="1DBC8871" w14:textId="77777777" w:rsidR="00D57405" w:rsidRDefault="00D57405" w:rsidP="006A01E7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64CB0D26" w14:textId="77777777" w:rsidR="00D57405" w:rsidRDefault="00D57405" w:rsidP="006A01E7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5CC44A30" w14:textId="77777777" w:rsidR="00D57405" w:rsidRDefault="00D57405" w:rsidP="006A01E7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tr w:rsidR="00D57405" w14:paraId="6FC8A7FD" w14:textId="77777777" w:rsidTr="00A44D8D">
        <w:trPr>
          <w:trHeight w:val="132"/>
        </w:trPr>
        <w:tc>
          <w:tcPr>
            <w:tcW w:w="6534" w:type="dxa"/>
            <w:gridSpan w:val="2"/>
            <w:tcBorders>
              <w:bottom w:val="double" w:sz="6" w:space="0" w:color="auto"/>
            </w:tcBorders>
            <w:shd w:val="pct10" w:color="auto" w:fill="auto"/>
          </w:tcPr>
          <w:p w14:paraId="6311DF55" w14:textId="77777777" w:rsidR="00D57405" w:rsidRDefault="00D57405" w:rsidP="006A01E7">
            <w:pPr>
              <w:pStyle w:val="Standard1"/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pct10" w:color="auto" w:fill="auto"/>
          </w:tcPr>
          <w:p w14:paraId="3FB1A9E7" w14:textId="77777777" w:rsidR="00D57405" w:rsidRDefault="00D57405" w:rsidP="006A01E7">
            <w:pPr>
              <w:pStyle w:val="Standard1"/>
            </w:pPr>
          </w:p>
        </w:tc>
        <w:tc>
          <w:tcPr>
            <w:tcW w:w="1266" w:type="dxa"/>
            <w:tcBorders>
              <w:bottom w:val="double" w:sz="6" w:space="0" w:color="auto"/>
            </w:tcBorders>
            <w:shd w:val="pct10" w:color="auto" w:fill="auto"/>
          </w:tcPr>
          <w:p w14:paraId="1DCFDD95" w14:textId="77777777" w:rsidR="00D57405" w:rsidRDefault="00D57405" w:rsidP="006A01E7">
            <w:pPr>
              <w:pStyle w:val="Standard1"/>
            </w:pPr>
          </w:p>
        </w:tc>
        <w:tc>
          <w:tcPr>
            <w:tcW w:w="1212" w:type="dxa"/>
            <w:tcBorders>
              <w:bottom w:val="double" w:sz="6" w:space="0" w:color="auto"/>
            </w:tcBorders>
            <w:shd w:val="pct10" w:color="auto" w:fill="auto"/>
          </w:tcPr>
          <w:p w14:paraId="4A746EBA" w14:textId="77777777" w:rsidR="00D57405" w:rsidRDefault="00D57405" w:rsidP="006A01E7">
            <w:pPr>
              <w:pStyle w:val="Standard1"/>
            </w:pPr>
          </w:p>
        </w:tc>
      </w:tr>
      <w:tr w:rsidR="00D57405" w14:paraId="0F5C4F92" w14:textId="77777777" w:rsidTr="00A44D8D">
        <w:trPr>
          <w:trHeight w:val="465"/>
        </w:trPr>
        <w:tc>
          <w:tcPr>
            <w:tcW w:w="6534" w:type="dxa"/>
            <w:gridSpan w:val="2"/>
          </w:tcPr>
          <w:p w14:paraId="7FE18D9E" w14:textId="77777777" w:rsidR="00D57405" w:rsidRDefault="00D57405" w:rsidP="006A01E7">
            <w:pPr>
              <w:pStyle w:val="Standard1"/>
            </w:pPr>
          </w:p>
        </w:tc>
        <w:tc>
          <w:tcPr>
            <w:tcW w:w="1428" w:type="dxa"/>
          </w:tcPr>
          <w:p w14:paraId="0B02D838" w14:textId="77777777" w:rsidR="00D57405" w:rsidRDefault="00D57405" w:rsidP="006A01E7">
            <w:pPr>
              <w:pStyle w:val="Standard1"/>
            </w:pPr>
          </w:p>
        </w:tc>
        <w:tc>
          <w:tcPr>
            <w:tcW w:w="1266" w:type="dxa"/>
          </w:tcPr>
          <w:p w14:paraId="072D8C87" w14:textId="77777777" w:rsidR="00D57405" w:rsidRDefault="00D57405" w:rsidP="006A01E7">
            <w:pPr>
              <w:pStyle w:val="Standard1"/>
            </w:pPr>
          </w:p>
        </w:tc>
        <w:tc>
          <w:tcPr>
            <w:tcW w:w="1212" w:type="dxa"/>
          </w:tcPr>
          <w:p w14:paraId="7974C2A6" w14:textId="77777777" w:rsidR="00D57405" w:rsidRDefault="00D57405" w:rsidP="006A01E7">
            <w:pPr>
              <w:pStyle w:val="Standard1"/>
            </w:pPr>
          </w:p>
        </w:tc>
      </w:tr>
      <w:tr w:rsidR="00D57405" w14:paraId="600BFE8A" w14:textId="77777777" w:rsidTr="00A44D8D">
        <w:trPr>
          <w:trHeight w:val="981"/>
        </w:trPr>
        <w:tc>
          <w:tcPr>
            <w:tcW w:w="2185" w:type="dxa"/>
          </w:tcPr>
          <w:p w14:paraId="636551DA" w14:textId="77777777" w:rsidR="00D57405" w:rsidRDefault="00D57405" w:rsidP="006A01E7">
            <w:r>
              <w:t>Attendees:</w:t>
            </w:r>
          </w:p>
        </w:tc>
        <w:tc>
          <w:tcPr>
            <w:tcW w:w="4349" w:type="dxa"/>
          </w:tcPr>
          <w:p w14:paraId="410212C7" w14:textId="77777777" w:rsidR="00D57405" w:rsidRDefault="00D57405" w:rsidP="006A01E7">
            <w:pPr>
              <w:pStyle w:val="Standard1"/>
            </w:pPr>
            <w:r>
              <w:t xml:space="preserve">Team member 1: Akwasi Himah                             </w:t>
            </w:r>
          </w:p>
          <w:p w14:paraId="07973C6E" w14:textId="77777777" w:rsidR="00D57405" w:rsidRDefault="00D57405" w:rsidP="006A01E7">
            <w:pPr>
              <w:pStyle w:val="Standard1"/>
            </w:pPr>
            <w:r>
              <w:t>Team member 2: Alan Pintor</w:t>
            </w:r>
          </w:p>
          <w:p w14:paraId="4FF5FD29" w14:textId="77777777" w:rsidR="00D57405" w:rsidRDefault="00D57405" w:rsidP="006A01E7">
            <w:pPr>
              <w:pStyle w:val="Standard1"/>
            </w:pPr>
            <w:r>
              <w:t>Team member 3: Elder Guerra</w:t>
            </w:r>
          </w:p>
          <w:p w14:paraId="2AFDE663" w14:textId="77777777" w:rsidR="00D57405" w:rsidRDefault="00D57405" w:rsidP="006A01E7">
            <w:pPr>
              <w:pStyle w:val="Standard1"/>
            </w:pPr>
            <w:r>
              <w:t>Team member 4: Robert Slezak</w:t>
            </w:r>
          </w:p>
        </w:tc>
        <w:tc>
          <w:tcPr>
            <w:tcW w:w="1428" w:type="dxa"/>
          </w:tcPr>
          <w:p w14:paraId="697C2B4B" w14:textId="77777777" w:rsidR="00D57405" w:rsidRDefault="00D57405" w:rsidP="006A01E7">
            <w:pPr>
              <w:pStyle w:val="Standard1"/>
            </w:pPr>
          </w:p>
        </w:tc>
        <w:tc>
          <w:tcPr>
            <w:tcW w:w="1266" w:type="dxa"/>
          </w:tcPr>
          <w:p w14:paraId="5B95D973" w14:textId="77777777" w:rsidR="00D57405" w:rsidRDefault="00D57405" w:rsidP="006A01E7">
            <w:pPr>
              <w:pStyle w:val="Standard1"/>
            </w:pPr>
          </w:p>
        </w:tc>
        <w:tc>
          <w:tcPr>
            <w:tcW w:w="1212" w:type="dxa"/>
          </w:tcPr>
          <w:p w14:paraId="1EC3FEA0" w14:textId="77777777" w:rsidR="00D57405" w:rsidRDefault="00D57405" w:rsidP="006A01E7">
            <w:pPr>
              <w:pStyle w:val="Standard1"/>
            </w:pPr>
          </w:p>
        </w:tc>
      </w:tr>
      <w:tr w:rsidR="00D57405" w14:paraId="064FBAFE" w14:textId="77777777" w:rsidTr="00A44D8D">
        <w:trPr>
          <w:trHeight w:val="68"/>
        </w:trPr>
        <w:tc>
          <w:tcPr>
            <w:tcW w:w="6534" w:type="dxa"/>
            <w:gridSpan w:val="2"/>
          </w:tcPr>
          <w:p w14:paraId="4730D9BC" w14:textId="77777777" w:rsidR="00D57405" w:rsidRDefault="00D57405" w:rsidP="006A01E7">
            <w:pPr>
              <w:pStyle w:val="Standard1"/>
            </w:pPr>
          </w:p>
        </w:tc>
        <w:tc>
          <w:tcPr>
            <w:tcW w:w="1428" w:type="dxa"/>
          </w:tcPr>
          <w:p w14:paraId="381DE6D3" w14:textId="77777777" w:rsidR="00D57405" w:rsidRDefault="00D57405" w:rsidP="006A01E7">
            <w:pPr>
              <w:pStyle w:val="Standard1"/>
            </w:pPr>
          </w:p>
        </w:tc>
        <w:tc>
          <w:tcPr>
            <w:tcW w:w="1266" w:type="dxa"/>
          </w:tcPr>
          <w:p w14:paraId="6E2D0B36" w14:textId="77777777" w:rsidR="00D57405" w:rsidRDefault="00D57405" w:rsidP="006A01E7">
            <w:pPr>
              <w:pStyle w:val="Standard1"/>
            </w:pPr>
          </w:p>
        </w:tc>
        <w:tc>
          <w:tcPr>
            <w:tcW w:w="1212" w:type="dxa"/>
          </w:tcPr>
          <w:p w14:paraId="5113F94C" w14:textId="77777777" w:rsidR="00D57405" w:rsidRDefault="00D57405" w:rsidP="006A01E7">
            <w:pPr>
              <w:pStyle w:val="Standard1"/>
            </w:pPr>
          </w:p>
        </w:tc>
      </w:tr>
      <w:tr w:rsidR="00D57405" w14:paraId="76E468CD" w14:textId="77777777" w:rsidTr="00A44D8D">
        <w:trPr>
          <w:trHeight w:val="711"/>
        </w:trPr>
        <w:tc>
          <w:tcPr>
            <w:tcW w:w="6534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3BC568B5" w14:textId="77777777" w:rsidR="00D57405" w:rsidRDefault="00D57405" w:rsidP="006A01E7">
            <w:pPr>
              <w:pStyle w:val="Standard1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428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1F4EB7B4" w14:textId="77777777" w:rsidR="00D57405" w:rsidRDefault="00D57405" w:rsidP="006A01E7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66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9EA46F7" w14:textId="77777777" w:rsidR="00D57405" w:rsidRDefault="00D57405" w:rsidP="006A01E7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12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1BB12BA7" w14:textId="77777777" w:rsidR="00D57405" w:rsidRDefault="00D57405" w:rsidP="006A01E7">
            <w:pPr>
              <w:pStyle w:val="Standard1"/>
              <w:rPr>
                <w:b/>
                <w:sz w:val="36"/>
              </w:rPr>
            </w:pPr>
          </w:p>
        </w:tc>
      </w:tr>
      <w:tr w:rsidR="00D57405" w14:paraId="1F5B6462" w14:textId="77777777" w:rsidTr="00A44D8D">
        <w:trPr>
          <w:trHeight w:val="615"/>
        </w:trPr>
        <w:tc>
          <w:tcPr>
            <w:tcW w:w="21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957716" w14:textId="77777777" w:rsidR="00D57405" w:rsidRDefault="00D57405" w:rsidP="006A01E7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43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064F27" w14:textId="77777777" w:rsidR="00D57405" w:rsidRDefault="00D57405" w:rsidP="006A01E7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173B92" w14:textId="77777777" w:rsidR="00D57405" w:rsidRDefault="00D57405" w:rsidP="006A01E7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5536EB" w14:textId="77777777" w:rsidR="00D57405" w:rsidRDefault="00D57405" w:rsidP="006A01E7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Planned Date </w:t>
            </w:r>
          </w:p>
        </w:tc>
        <w:tc>
          <w:tcPr>
            <w:tcW w:w="12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2897FC" w14:textId="77777777" w:rsidR="00D57405" w:rsidRPr="00285969" w:rsidRDefault="00D57405" w:rsidP="006A01E7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 Actual Date</w:t>
            </w:r>
          </w:p>
        </w:tc>
      </w:tr>
      <w:tr w:rsidR="00D57405" w14:paraId="1E5CD0AD" w14:textId="77777777" w:rsidTr="00A44D8D">
        <w:trPr>
          <w:trHeight w:val="615"/>
        </w:trPr>
        <w:tc>
          <w:tcPr>
            <w:tcW w:w="21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26C22C" w14:textId="77777777" w:rsidR="00D57405" w:rsidRDefault="00D57405" w:rsidP="006A01E7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43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F3B8CC" w14:textId="77777777" w:rsidR="00D57405" w:rsidRDefault="00D57405" w:rsidP="006A01E7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054765" w14:textId="77777777" w:rsidR="00D57405" w:rsidRDefault="00D57405" w:rsidP="006A01E7">
            <w:pPr>
              <w:pStyle w:val="Standard1"/>
              <w:spacing w:before="120" w:after="120"/>
            </w:pPr>
          </w:p>
        </w:tc>
        <w:tc>
          <w:tcPr>
            <w:tcW w:w="12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90CD01" w14:textId="77777777" w:rsidR="00D57405" w:rsidRDefault="00D57405" w:rsidP="006A01E7">
            <w:pPr>
              <w:pStyle w:val="Standard1"/>
              <w:spacing w:before="120" w:after="120"/>
            </w:pPr>
          </w:p>
        </w:tc>
        <w:tc>
          <w:tcPr>
            <w:tcW w:w="12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1554A4" w14:textId="77777777" w:rsidR="00D57405" w:rsidRDefault="00D57405" w:rsidP="006A01E7">
            <w:pPr>
              <w:pStyle w:val="Standard1"/>
              <w:spacing w:before="120" w:after="120"/>
            </w:pPr>
          </w:p>
        </w:tc>
      </w:tr>
      <w:tr w:rsidR="00D57405" w14:paraId="3D388833" w14:textId="77777777" w:rsidTr="00A44D8D">
        <w:trPr>
          <w:trHeight w:val="615"/>
        </w:trPr>
        <w:tc>
          <w:tcPr>
            <w:tcW w:w="21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BE400E" w14:textId="77777777" w:rsidR="00D57405" w:rsidRDefault="00D57405" w:rsidP="006A01E7">
            <w:pPr>
              <w:pStyle w:val="Standard1"/>
              <w:spacing w:before="120" w:after="120"/>
            </w:pPr>
            <w:r>
              <w:t>Status of Tasks as per previously assigned</w:t>
            </w:r>
          </w:p>
        </w:tc>
        <w:tc>
          <w:tcPr>
            <w:tcW w:w="43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AC56AA" w14:textId="77777777" w:rsidR="00D57405" w:rsidRDefault="00D57405" w:rsidP="006A01E7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85A214" w14:textId="77777777" w:rsidR="00D57405" w:rsidRDefault="00D57405" w:rsidP="006A01E7">
            <w:pPr>
              <w:pStyle w:val="Standard1"/>
              <w:spacing w:before="120" w:after="120"/>
            </w:pPr>
          </w:p>
        </w:tc>
        <w:tc>
          <w:tcPr>
            <w:tcW w:w="12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A7CFCD" w14:textId="77777777" w:rsidR="00D57405" w:rsidRDefault="00D57405" w:rsidP="006A01E7">
            <w:pPr>
              <w:pStyle w:val="Standard1"/>
              <w:spacing w:before="120" w:after="120"/>
            </w:pPr>
          </w:p>
        </w:tc>
        <w:tc>
          <w:tcPr>
            <w:tcW w:w="12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DBD2F2" w14:textId="77777777" w:rsidR="00D57405" w:rsidRDefault="00D57405" w:rsidP="006A01E7">
            <w:pPr>
              <w:pStyle w:val="Standard1"/>
              <w:spacing w:before="120" w:after="120"/>
            </w:pPr>
          </w:p>
        </w:tc>
      </w:tr>
      <w:tr w:rsidR="00D57405" w14:paraId="5BFFFD0C" w14:textId="77777777" w:rsidTr="00A44D8D">
        <w:trPr>
          <w:trHeight w:val="615"/>
        </w:trPr>
        <w:tc>
          <w:tcPr>
            <w:tcW w:w="21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CDD0CA" w14:textId="77777777" w:rsidR="00D57405" w:rsidRDefault="00D57405" w:rsidP="006A01E7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43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CF9B11" w14:textId="423F92F0" w:rsidR="00D57405" w:rsidRDefault="005E0B2A" w:rsidP="006A01E7">
            <w:pPr>
              <w:pStyle w:val="Standard1"/>
              <w:spacing w:before="120" w:after="120"/>
            </w:pPr>
            <w:r>
              <w:t>Discussed incomplete tasks from previous sprint due to surgery/illness. Worked on assigning tasks and getting team members up to speed.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7CB22B" w14:textId="10EBA1EF" w:rsidR="00D57405" w:rsidRDefault="00A44D8D" w:rsidP="006A01E7">
            <w:pPr>
              <w:pStyle w:val="Standard1"/>
              <w:spacing w:before="120" w:after="120"/>
            </w:pPr>
            <w:r>
              <w:t>Everybody</w:t>
            </w:r>
          </w:p>
        </w:tc>
        <w:tc>
          <w:tcPr>
            <w:tcW w:w="12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CBF109" w14:textId="7136C88F" w:rsidR="00D57405" w:rsidRDefault="00D57405" w:rsidP="006A01E7">
            <w:pPr>
              <w:pStyle w:val="Standard1"/>
              <w:spacing w:before="120" w:after="120"/>
            </w:pPr>
            <w:r>
              <w:t xml:space="preserve">Jan </w:t>
            </w:r>
            <w:r w:rsidR="005E0B2A">
              <w:t>28</w:t>
            </w:r>
            <w:r>
              <w:t xml:space="preserve"> 2020</w:t>
            </w:r>
          </w:p>
        </w:tc>
        <w:tc>
          <w:tcPr>
            <w:tcW w:w="12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EAE92B" w14:textId="0FD300E7" w:rsidR="00D57405" w:rsidRDefault="00D57405" w:rsidP="006A01E7">
            <w:pPr>
              <w:pStyle w:val="Standard1"/>
              <w:spacing w:before="120" w:after="120"/>
            </w:pPr>
            <w:r>
              <w:t xml:space="preserve">Jan </w:t>
            </w:r>
            <w:r w:rsidR="005E0B2A">
              <w:t>28</w:t>
            </w:r>
            <w:r>
              <w:t xml:space="preserve"> 2020</w:t>
            </w:r>
          </w:p>
        </w:tc>
      </w:tr>
      <w:tr w:rsidR="00D57405" w14:paraId="7606579A" w14:textId="77777777" w:rsidTr="00A44D8D">
        <w:trPr>
          <w:trHeight w:val="1992"/>
        </w:trPr>
        <w:tc>
          <w:tcPr>
            <w:tcW w:w="21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E608B1" w14:textId="77777777" w:rsidR="00D57405" w:rsidRDefault="00D57405" w:rsidP="006A01E7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43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E8363C" w14:textId="2D3CE33C" w:rsidR="00D57405" w:rsidRDefault="00D57405" w:rsidP="006A01E7">
            <w:pPr>
              <w:pStyle w:val="Standard1"/>
              <w:spacing w:before="120" w:after="120"/>
            </w:pPr>
            <w:r>
              <w:t xml:space="preserve">Date: </w:t>
            </w:r>
            <w:r w:rsidR="005E0B2A">
              <w:t>February</w:t>
            </w:r>
            <w:r>
              <w:t xml:space="preserve"> </w:t>
            </w:r>
            <w:r w:rsidR="005E0B2A">
              <w:t>3</w:t>
            </w:r>
            <w:r>
              <w:t>, 2020</w:t>
            </w:r>
          </w:p>
          <w:p w14:paraId="14755DA9" w14:textId="5C497529" w:rsidR="00D57405" w:rsidRDefault="00D57405" w:rsidP="006A01E7">
            <w:pPr>
              <w:pStyle w:val="Standard1"/>
              <w:spacing w:before="120" w:after="120"/>
            </w:pPr>
            <w:r>
              <w:t xml:space="preserve">Time: </w:t>
            </w:r>
            <w:r w:rsidR="005E0B2A">
              <w:t>10</w:t>
            </w:r>
            <w:r>
              <w:t xml:space="preserve"> am – </w:t>
            </w:r>
            <w:r w:rsidR="005E0B2A">
              <w:t>2</w:t>
            </w:r>
            <w:r>
              <w:t xml:space="preserve"> pm</w:t>
            </w:r>
          </w:p>
          <w:p w14:paraId="7596E945" w14:textId="51824224" w:rsidR="00D57405" w:rsidRDefault="00D57405" w:rsidP="006A01E7">
            <w:pPr>
              <w:pStyle w:val="Standard1"/>
              <w:spacing w:before="120" w:after="120"/>
            </w:pPr>
            <w:r>
              <w:t xml:space="preserve">Location: George Brown </w:t>
            </w:r>
            <w:r w:rsidR="00A44D8D">
              <w:t>Cafeteria</w:t>
            </w:r>
          </w:p>
          <w:p w14:paraId="397FE3D8" w14:textId="283EA3B9" w:rsidR="00D57405" w:rsidRDefault="00D57405" w:rsidP="006A01E7">
            <w:pPr>
              <w:pStyle w:val="Standard1"/>
              <w:spacing w:before="120" w:after="120"/>
            </w:pPr>
            <w:r>
              <w:t>Agenda: Discuss everyone’s progress</w:t>
            </w:r>
            <w:r w:rsidR="00A44D8D">
              <w:t xml:space="preserve"> on </w:t>
            </w:r>
            <w:r w:rsidR="005E0B2A">
              <w:t>assigned tasks and address any issues with development.</w:t>
            </w:r>
          </w:p>
          <w:p w14:paraId="7A549EF8" w14:textId="77777777" w:rsidR="00D57405" w:rsidRDefault="00D57405" w:rsidP="006A01E7">
            <w:pPr>
              <w:pStyle w:val="Standard1"/>
              <w:spacing w:before="120" w:after="120"/>
            </w:pPr>
          </w:p>
          <w:p w14:paraId="1B639791" w14:textId="77777777" w:rsidR="00D57405" w:rsidRDefault="00D57405" w:rsidP="006A01E7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56BA58BC" w14:textId="77777777" w:rsidR="00D57405" w:rsidRPr="0068006E" w:rsidRDefault="00D57405" w:rsidP="006A01E7">
            <w:pPr>
              <w:rPr>
                <w:b/>
                <w:lang w:val="en-GB"/>
              </w:rPr>
            </w:pPr>
          </w:p>
          <w:p w14:paraId="45EB13F1" w14:textId="77777777" w:rsidR="00D57405" w:rsidRDefault="00D57405" w:rsidP="006A01E7">
            <w:pPr>
              <w:rPr>
                <w:lang w:val="en-GB"/>
              </w:rPr>
            </w:pPr>
            <w:r>
              <w:rPr>
                <w:lang w:val="en-GB"/>
              </w:rPr>
              <w:t>Team member 1: Akwasi Himah</w:t>
            </w:r>
          </w:p>
          <w:p w14:paraId="6668D0C0" w14:textId="77777777" w:rsidR="00D57405" w:rsidRDefault="00D57405" w:rsidP="006A01E7">
            <w:pPr>
              <w:rPr>
                <w:lang w:val="en-GB"/>
              </w:rPr>
            </w:pPr>
            <w:r>
              <w:rPr>
                <w:lang w:val="en-GB"/>
              </w:rPr>
              <w:t>Team member 2: Alan Pintor</w:t>
            </w:r>
          </w:p>
          <w:p w14:paraId="5E1D4B89" w14:textId="77777777" w:rsidR="00D57405" w:rsidRDefault="00D57405" w:rsidP="006A01E7">
            <w:pPr>
              <w:rPr>
                <w:lang w:val="en-GB"/>
              </w:rPr>
            </w:pPr>
            <w:r>
              <w:rPr>
                <w:lang w:val="en-GB"/>
              </w:rPr>
              <w:t>Team member 3: Elder Guerra</w:t>
            </w:r>
          </w:p>
          <w:p w14:paraId="24E7B54A" w14:textId="77777777" w:rsidR="00D57405" w:rsidRDefault="00D57405" w:rsidP="006A01E7">
            <w:pPr>
              <w:rPr>
                <w:lang w:val="en-GB"/>
              </w:rPr>
            </w:pPr>
            <w:r>
              <w:rPr>
                <w:lang w:val="en-GB"/>
              </w:rPr>
              <w:t>Team member 4: Robert Slezak</w:t>
            </w:r>
          </w:p>
          <w:p w14:paraId="6822AEA6" w14:textId="77777777" w:rsidR="00D57405" w:rsidRPr="0016291E" w:rsidRDefault="00D57405" w:rsidP="006A01E7">
            <w:pPr>
              <w:rPr>
                <w:lang w:val="en-GB"/>
              </w:rPr>
            </w:pP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92FD2F" w14:textId="77777777" w:rsidR="00D57405" w:rsidRDefault="00D57405" w:rsidP="006A01E7">
            <w:pPr>
              <w:pStyle w:val="Standard1"/>
              <w:spacing w:before="120" w:after="120"/>
            </w:pPr>
          </w:p>
        </w:tc>
        <w:tc>
          <w:tcPr>
            <w:tcW w:w="12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07B69C" w14:textId="77777777" w:rsidR="00D57405" w:rsidRDefault="00D57405" w:rsidP="006A01E7">
            <w:pPr>
              <w:pStyle w:val="Standard1"/>
              <w:spacing w:before="120" w:after="120"/>
            </w:pPr>
          </w:p>
        </w:tc>
        <w:tc>
          <w:tcPr>
            <w:tcW w:w="12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F563E7" w14:textId="77777777" w:rsidR="00D57405" w:rsidRDefault="00D57405" w:rsidP="006A01E7">
            <w:pPr>
              <w:pStyle w:val="Standard1"/>
              <w:spacing w:before="120" w:after="120"/>
            </w:pPr>
          </w:p>
        </w:tc>
      </w:tr>
    </w:tbl>
    <w:p w14:paraId="51F72B65" w14:textId="746E84DC" w:rsidR="009665B4" w:rsidRDefault="009665B4" w:rsidP="0016291E">
      <w:pPr>
        <w:rPr>
          <w:lang w:val="en-GB"/>
        </w:rPr>
      </w:pPr>
    </w:p>
    <w:p w14:paraId="4EEBF14B" w14:textId="77777777" w:rsidR="009665B4" w:rsidRDefault="009665B4">
      <w:pPr>
        <w:rPr>
          <w:lang w:val="en-GB"/>
        </w:rPr>
      </w:pPr>
      <w:r>
        <w:rPr>
          <w:lang w:val="en-GB"/>
        </w:rPr>
        <w:br w:type="page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185"/>
        <w:gridCol w:w="4349"/>
        <w:gridCol w:w="1428"/>
        <w:gridCol w:w="1266"/>
        <w:gridCol w:w="1212"/>
      </w:tblGrid>
      <w:tr w:rsidR="009665B4" w14:paraId="507FF70B" w14:textId="77777777" w:rsidTr="009F2F8A">
        <w:trPr>
          <w:trHeight w:val="336"/>
        </w:trPr>
        <w:tc>
          <w:tcPr>
            <w:tcW w:w="6534" w:type="dxa"/>
            <w:gridSpan w:val="2"/>
            <w:shd w:val="pct10" w:color="auto" w:fill="auto"/>
          </w:tcPr>
          <w:p w14:paraId="4C94B05F" w14:textId="77777777" w:rsidR="009665B4" w:rsidRDefault="009665B4" w:rsidP="009F2F8A">
            <w:pPr>
              <w:pStyle w:val="Standard1"/>
            </w:pPr>
          </w:p>
        </w:tc>
        <w:tc>
          <w:tcPr>
            <w:tcW w:w="1428" w:type="dxa"/>
            <w:shd w:val="pct10" w:color="auto" w:fill="auto"/>
          </w:tcPr>
          <w:p w14:paraId="7F3F1C73" w14:textId="77777777" w:rsidR="009665B4" w:rsidRDefault="009665B4" w:rsidP="009F2F8A">
            <w:pPr>
              <w:pStyle w:val="Standard1"/>
            </w:pPr>
          </w:p>
        </w:tc>
        <w:tc>
          <w:tcPr>
            <w:tcW w:w="1266" w:type="dxa"/>
            <w:shd w:val="pct10" w:color="auto" w:fill="auto"/>
          </w:tcPr>
          <w:p w14:paraId="33337638" w14:textId="77777777" w:rsidR="009665B4" w:rsidRDefault="009665B4" w:rsidP="009F2F8A">
            <w:pPr>
              <w:pStyle w:val="Standard1"/>
            </w:pPr>
          </w:p>
        </w:tc>
        <w:tc>
          <w:tcPr>
            <w:tcW w:w="1212" w:type="dxa"/>
            <w:shd w:val="pct10" w:color="auto" w:fill="auto"/>
          </w:tcPr>
          <w:p w14:paraId="584B015B" w14:textId="77777777" w:rsidR="009665B4" w:rsidRDefault="009665B4" w:rsidP="009F2F8A">
            <w:pPr>
              <w:pStyle w:val="Standard1"/>
            </w:pPr>
          </w:p>
        </w:tc>
      </w:tr>
      <w:tr w:rsidR="009665B4" w14:paraId="3DB4C7BE" w14:textId="77777777" w:rsidTr="009F2F8A">
        <w:trPr>
          <w:trHeight w:val="1447"/>
        </w:trPr>
        <w:tc>
          <w:tcPr>
            <w:tcW w:w="2185" w:type="dxa"/>
            <w:shd w:val="pct10" w:color="auto" w:fill="auto"/>
          </w:tcPr>
          <w:p w14:paraId="58354BEB" w14:textId="77777777" w:rsidR="009665B4" w:rsidRDefault="009665B4" w:rsidP="009F2F8A">
            <w:pPr>
              <w:pStyle w:val="Standard1"/>
              <w:rPr>
                <w:b/>
                <w:sz w:val="40"/>
              </w:rPr>
            </w:pPr>
            <w:r>
              <w:rPr>
                <w:b/>
                <w:sz w:val="40"/>
              </w:rPr>
              <w:t>Team 06</w:t>
            </w:r>
          </w:p>
        </w:tc>
        <w:tc>
          <w:tcPr>
            <w:tcW w:w="4349" w:type="dxa"/>
            <w:shd w:val="pct10" w:color="auto" w:fill="auto"/>
          </w:tcPr>
          <w:p w14:paraId="0FAE57EE" w14:textId="77777777" w:rsidR="009665B4" w:rsidRPr="00A245F2" w:rsidRDefault="009665B4" w:rsidP="009F2F8A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Capstone Project I</w:t>
            </w:r>
            <w:r>
              <w:rPr>
                <w:b/>
                <w:sz w:val="36"/>
                <w:szCs w:val="36"/>
              </w:rPr>
              <w:t>I</w:t>
            </w:r>
          </w:p>
          <w:p w14:paraId="2E700BF8" w14:textId="77777777" w:rsidR="009665B4" w:rsidRPr="00A245F2" w:rsidRDefault="009665B4" w:rsidP="009F2F8A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1B880003" w14:textId="67544457" w:rsidR="009665B4" w:rsidRPr="00A245F2" w:rsidRDefault="009665B4" w:rsidP="009F2F8A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  <w:r w:rsidR="004C7778">
              <w:rPr>
                <w:b/>
                <w:sz w:val="36"/>
                <w:szCs w:val="36"/>
              </w:rPr>
              <w:t>8</w:t>
            </w:r>
          </w:p>
          <w:p w14:paraId="4B75418A" w14:textId="77777777" w:rsidR="009665B4" w:rsidRDefault="009665B4" w:rsidP="009F2F8A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6C602BCA" w14:textId="55073BDE" w:rsidR="009665B4" w:rsidRDefault="009665B4" w:rsidP="009F2F8A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Date: February 3, 2020                                                Time: 10 am – 2</w:t>
            </w:r>
            <w:bookmarkStart w:id="5" w:name="_GoBack"/>
            <w:bookmarkEnd w:id="5"/>
            <w:r>
              <w:rPr>
                <w:b/>
                <w:sz w:val="24"/>
              </w:rPr>
              <w:t xml:space="preserve"> pm</w:t>
            </w:r>
          </w:p>
          <w:p w14:paraId="407CCA5C" w14:textId="77777777" w:rsidR="009665B4" w:rsidRDefault="009665B4" w:rsidP="009F2F8A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 George Brown C410</w:t>
            </w:r>
          </w:p>
        </w:tc>
        <w:tc>
          <w:tcPr>
            <w:tcW w:w="1428" w:type="dxa"/>
            <w:shd w:val="pct10" w:color="auto" w:fill="auto"/>
          </w:tcPr>
          <w:p w14:paraId="0E6C0D82" w14:textId="77777777" w:rsidR="009665B4" w:rsidRDefault="009665B4" w:rsidP="009F2F8A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66" w:type="dxa"/>
            <w:shd w:val="pct10" w:color="auto" w:fill="auto"/>
          </w:tcPr>
          <w:p w14:paraId="624EDEC9" w14:textId="77777777" w:rsidR="009665B4" w:rsidRDefault="009665B4" w:rsidP="009F2F8A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12" w:type="dxa"/>
            <w:shd w:val="pct10" w:color="auto" w:fill="auto"/>
          </w:tcPr>
          <w:p w14:paraId="06C5A575" w14:textId="77777777" w:rsidR="009665B4" w:rsidRDefault="009665B4" w:rsidP="009F2F8A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67692436" w14:textId="77777777" w:rsidR="009665B4" w:rsidRDefault="009665B4" w:rsidP="009F2F8A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479F19FD" w14:textId="77777777" w:rsidR="009665B4" w:rsidRDefault="009665B4" w:rsidP="009F2F8A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tr w:rsidR="009665B4" w14:paraId="2CCB2ADD" w14:textId="77777777" w:rsidTr="009F2F8A">
        <w:trPr>
          <w:trHeight w:val="132"/>
        </w:trPr>
        <w:tc>
          <w:tcPr>
            <w:tcW w:w="6534" w:type="dxa"/>
            <w:gridSpan w:val="2"/>
            <w:tcBorders>
              <w:bottom w:val="double" w:sz="6" w:space="0" w:color="auto"/>
            </w:tcBorders>
            <w:shd w:val="pct10" w:color="auto" w:fill="auto"/>
          </w:tcPr>
          <w:p w14:paraId="5B5F8CC7" w14:textId="77777777" w:rsidR="009665B4" w:rsidRDefault="009665B4" w:rsidP="009F2F8A">
            <w:pPr>
              <w:pStyle w:val="Standard1"/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pct10" w:color="auto" w:fill="auto"/>
          </w:tcPr>
          <w:p w14:paraId="7BA89671" w14:textId="77777777" w:rsidR="009665B4" w:rsidRDefault="009665B4" w:rsidP="009F2F8A">
            <w:pPr>
              <w:pStyle w:val="Standard1"/>
            </w:pPr>
          </w:p>
        </w:tc>
        <w:tc>
          <w:tcPr>
            <w:tcW w:w="1266" w:type="dxa"/>
            <w:tcBorders>
              <w:bottom w:val="double" w:sz="6" w:space="0" w:color="auto"/>
            </w:tcBorders>
            <w:shd w:val="pct10" w:color="auto" w:fill="auto"/>
          </w:tcPr>
          <w:p w14:paraId="0DA05953" w14:textId="77777777" w:rsidR="009665B4" w:rsidRDefault="009665B4" w:rsidP="009F2F8A">
            <w:pPr>
              <w:pStyle w:val="Standard1"/>
            </w:pPr>
          </w:p>
        </w:tc>
        <w:tc>
          <w:tcPr>
            <w:tcW w:w="1212" w:type="dxa"/>
            <w:tcBorders>
              <w:bottom w:val="double" w:sz="6" w:space="0" w:color="auto"/>
            </w:tcBorders>
            <w:shd w:val="pct10" w:color="auto" w:fill="auto"/>
          </w:tcPr>
          <w:p w14:paraId="5B8F8AC2" w14:textId="77777777" w:rsidR="009665B4" w:rsidRDefault="009665B4" w:rsidP="009F2F8A">
            <w:pPr>
              <w:pStyle w:val="Standard1"/>
            </w:pPr>
          </w:p>
        </w:tc>
      </w:tr>
      <w:tr w:rsidR="009665B4" w14:paraId="001B455A" w14:textId="77777777" w:rsidTr="009F2F8A">
        <w:trPr>
          <w:trHeight w:val="465"/>
        </w:trPr>
        <w:tc>
          <w:tcPr>
            <w:tcW w:w="6534" w:type="dxa"/>
            <w:gridSpan w:val="2"/>
          </w:tcPr>
          <w:p w14:paraId="093839D4" w14:textId="77777777" w:rsidR="009665B4" w:rsidRDefault="009665B4" w:rsidP="009F2F8A">
            <w:pPr>
              <w:pStyle w:val="Standard1"/>
            </w:pPr>
          </w:p>
        </w:tc>
        <w:tc>
          <w:tcPr>
            <w:tcW w:w="1428" w:type="dxa"/>
          </w:tcPr>
          <w:p w14:paraId="4D0F2FD0" w14:textId="77777777" w:rsidR="009665B4" w:rsidRDefault="009665B4" w:rsidP="009F2F8A">
            <w:pPr>
              <w:pStyle w:val="Standard1"/>
            </w:pPr>
          </w:p>
        </w:tc>
        <w:tc>
          <w:tcPr>
            <w:tcW w:w="1266" w:type="dxa"/>
          </w:tcPr>
          <w:p w14:paraId="5AAA286F" w14:textId="77777777" w:rsidR="009665B4" w:rsidRDefault="009665B4" w:rsidP="009F2F8A">
            <w:pPr>
              <w:pStyle w:val="Standard1"/>
            </w:pPr>
          </w:p>
        </w:tc>
        <w:tc>
          <w:tcPr>
            <w:tcW w:w="1212" w:type="dxa"/>
          </w:tcPr>
          <w:p w14:paraId="4CDE1D6A" w14:textId="77777777" w:rsidR="009665B4" w:rsidRDefault="009665B4" w:rsidP="009F2F8A">
            <w:pPr>
              <w:pStyle w:val="Standard1"/>
            </w:pPr>
          </w:p>
        </w:tc>
      </w:tr>
      <w:tr w:rsidR="009665B4" w14:paraId="6DECD1F0" w14:textId="77777777" w:rsidTr="009F2F8A">
        <w:trPr>
          <w:trHeight w:val="981"/>
        </w:trPr>
        <w:tc>
          <w:tcPr>
            <w:tcW w:w="2185" w:type="dxa"/>
          </w:tcPr>
          <w:p w14:paraId="31403901" w14:textId="77777777" w:rsidR="009665B4" w:rsidRDefault="009665B4" w:rsidP="009F2F8A">
            <w:r>
              <w:t>Attendees:</w:t>
            </w:r>
          </w:p>
        </w:tc>
        <w:tc>
          <w:tcPr>
            <w:tcW w:w="4349" w:type="dxa"/>
          </w:tcPr>
          <w:p w14:paraId="07D7B4C2" w14:textId="77777777" w:rsidR="009665B4" w:rsidRDefault="009665B4" w:rsidP="009F2F8A">
            <w:pPr>
              <w:pStyle w:val="Standard1"/>
            </w:pPr>
            <w:r>
              <w:t xml:space="preserve">Team member 1: Akwasi Himah                             </w:t>
            </w:r>
          </w:p>
          <w:p w14:paraId="6146A287" w14:textId="77777777" w:rsidR="009665B4" w:rsidRDefault="009665B4" w:rsidP="009F2F8A">
            <w:pPr>
              <w:pStyle w:val="Standard1"/>
            </w:pPr>
            <w:r>
              <w:t>Team member 3: Elder Guerra</w:t>
            </w:r>
          </w:p>
          <w:p w14:paraId="6DD5EF7B" w14:textId="77777777" w:rsidR="009665B4" w:rsidRDefault="009665B4" w:rsidP="009F2F8A">
            <w:pPr>
              <w:pStyle w:val="Standard1"/>
            </w:pPr>
            <w:r>
              <w:t>Team member 4: Robert Slezak</w:t>
            </w:r>
          </w:p>
        </w:tc>
        <w:tc>
          <w:tcPr>
            <w:tcW w:w="1428" w:type="dxa"/>
          </w:tcPr>
          <w:p w14:paraId="435124BD" w14:textId="77777777" w:rsidR="009665B4" w:rsidRDefault="009665B4" w:rsidP="009F2F8A">
            <w:pPr>
              <w:pStyle w:val="Standard1"/>
            </w:pPr>
          </w:p>
        </w:tc>
        <w:tc>
          <w:tcPr>
            <w:tcW w:w="1266" w:type="dxa"/>
          </w:tcPr>
          <w:p w14:paraId="1AFB4599" w14:textId="77777777" w:rsidR="009665B4" w:rsidRDefault="009665B4" w:rsidP="009F2F8A">
            <w:pPr>
              <w:pStyle w:val="Standard1"/>
            </w:pPr>
          </w:p>
        </w:tc>
        <w:tc>
          <w:tcPr>
            <w:tcW w:w="1212" w:type="dxa"/>
          </w:tcPr>
          <w:p w14:paraId="34A9B761" w14:textId="77777777" w:rsidR="009665B4" w:rsidRDefault="009665B4" w:rsidP="009F2F8A">
            <w:pPr>
              <w:pStyle w:val="Standard1"/>
            </w:pPr>
          </w:p>
        </w:tc>
      </w:tr>
      <w:tr w:rsidR="009665B4" w14:paraId="499DE6C0" w14:textId="77777777" w:rsidTr="009F2F8A">
        <w:trPr>
          <w:trHeight w:val="68"/>
        </w:trPr>
        <w:tc>
          <w:tcPr>
            <w:tcW w:w="6534" w:type="dxa"/>
            <w:gridSpan w:val="2"/>
          </w:tcPr>
          <w:p w14:paraId="313ECBE4" w14:textId="77777777" w:rsidR="009665B4" w:rsidRDefault="009665B4" w:rsidP="009F2F8A">
            <w:pPr>
              <w:pStyle w:val="Standard1"/>
            </w:pPr>
          </w:p>
        </w:tc>
        <w:tc>
          <w:tcPr>
            <w:tcW w:w="1428" w:type="dxa"/>
          </w:tcPr>
          <w:p w14:paraId="5120AC4A" w14:textId="77777777" w:rsidR="009665B4" w:rsidRDefault="009665B4" w:rsidP="009F2F8A">
            <w:pPr>
              <w:pStyle w:val="Standard1"/>
            </w:pPr>
          </w:p>
        </w:tc>
        <w:tc>
          <w:tcPr>
            <w:tcW w:w="1266" w:type="dxa"/>
          </w:tcPr>
          <w:p w14:paraId="6D7E7124" w14:textId="77777777" w:rsidR="009665B4" w:rsidRDefault="009665B4" w:rsidP="009F2F8A">
            <w:pPr>
              <w:pStyle w:val="Standard1"/>
            </w:pPr>
          </w:p>
        </w:tc>
        <w:tc>
          <w:tcPr>
            <w:tcW w:w="1212" w:type="dxa"/>
          </w:tcPr>
          <w:p w14:paraId="26C75F40" w14:textId="77777777" w:rsidR="009665B4" w:rsidRDefault="009665B4" w:rsidP="009F2F8A">
            <w:pPr>
              <w:pStyle w:val="Standard1"/>
            </w:pPr>
          </w:p>
        </w:tc>
      </w:tr>
      <w:tr w:rsidR="009665B4" w14:paraId="6B5F4CF3" w14:textId="77777777" w:rsidTr="009F2F8A">
        <w:trPr>
          <w:trHeight w:val="711"/>
        </w:trPr>
        <w:tc>
          <w:tcPr>
            <w:tcW w:w="6534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9AA3F0C" w14:textId="77777777" w:rsidR="009665B4" w:rsidRDefault="009665B4" w:rsidP="009F2F8A">
            <w:pPr>
              <w:pStyle w:val="Standard1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428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3418D65" w14:textId="77777777" w:rsidR="009665B4" w:rsidRDefault="009665B4" w:rsidP="009F2F8A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66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4DA33F5" w14:textId="77777777" w:rsidR="009665B4" w:rsidRDefault="009665B4" w:rsidP="009F2F8A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12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620816CB" w14:textId="77777777" w:rsidR="009665B4" w:rsidRDefault="009665B4" w:rsidP="009F2F8A">
            <w:pPr>
              <w:pStyle w:val="Standard1"/>
              <w:rPr>
                <w:b/>
                <w:sz w:val="36"/>
              </w:rPr>
            </w:pPr>
          </w:p>
        </w:tc>
      </w:tr>
      <w:tr w:rsidR="009665B4" w14:paraId="53BB2C92" w14:textId="77777777" w:rsidTr="009F2F8A">
        <w:trPr>
          <w:trHeight w:val="615"/>
        </w:trPr>
        <w:tc>
          <w:tcPr>
            <w:tcW w:w="21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7F300" w14:textId="77777777" w:rsidR="009665B4" w:rsidRDefault="009665B4" w:rsidP="009F2F8A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43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D2100F" w14:textId="77777777" w:rsidR="009665B4" w:rsidRDefault="009665B4" w:rsidP="009F2F8A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BEC6BF" w14:textId="77777777" w:rsidR="009665B4" w:rsidRDefault="009665B4" w:rsidP="009F2F8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DB692D" w14:textId="77777777" w:rsidR="009665B4" w:rsidRDefault="009665B4" w:rsidP="009F2F8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Planned Date </w:t>
            </w:r>
          </w:p>
        </w:tc>
        <w:tc>
          <w:tcPr>
            <w:tcW w:w="12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5EAA62" w14:textId="77777777" w:rsidR="009665B4" w:rsidRPr="00285969" w:rsidRDefault="009665B4" w:rsidP="009F2F8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 Actual Date</w:t>
            </w:r>
          </w:p>
        </w:tc>
      </w:tr>
      <w:tr w:rsidR="009665B4" w14:paraId="2EBBD697" w14:textId="77777777" w:rsidTr="009F2F8A">
        <w:trPr>
          <w:trHeight w:val="615"/>
        </w:trPr>
        <w:tc>
          <w:tcPr>
            <w:tcW w:w="21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A9B501" w14:textId="77777777" w:rsidR="009665B4" w:rsidRDefault="009665B4" w:rsidP="009F2F8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43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91CAA4" w14:textId="77777777" w:rsidR="009665B4" w:rsidRDefault="009665B4" w:rsidP="009F2F8A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17E944" w14:textId="77777777" w:rsidR="009665B4" w:rsidRDefault="009665B4" w:rsidP="009F2F8A">
            <w:pPr>
              <w:pStyle w:val="Standard1"/>
              <w:spacing w:before="120" w:after="120"/>
            </w:pPr>
          </w:p>
        </w:tc>
        <w:tc>
          <w:tcPr>
            <w:tcW w:w="12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5CC0EC" w14:textId="77777777" w:rsidR="009665B4" w:rsidRDefault="009665B4" w:rsidP="009F2F8A">
            <w:pPr>
              <w:pStyle w:val="Standard1"/>
              <w:spacing w:before="120" w:after="120"/>
            </w:pPr>
          </w:p>
        </w:tc>
        <w:tc>
          <w:tcPr>
            <w:tcW w:w="12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621B3D" w14:textId="77777777" w:rsidR="009665B4" w:rsidRDefault="009665B4" w:rsidP="009F2F8A">
            <w:pPr>
              <w:pStyle w:val="Standard1"/>
              <w:spacing w:before="120" w:after="120"/>
            </w:pPr>
          </w:p>
        </w:tc>
      </w:tr>
      <w:tr w:rsidR="009665B4" w14:paraId="61667138" w14:textId="77777777" w:rsidTr="009F2F8A">
        <w:trPr>
          <w:trHeight w:val="615"/>
        </w:trPr>
        <w:tc>
          <w:tcPr>
            <w:tcW w:w="21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243A1D" w14:textId="77777777" w:rsidR="009665B4" w:rsidRDefault="009665B4" w:rsidP="009F2F8A">
            <w:pPr>
              <w:pStyle w:val="Standard1"/>
              <w:spacing w:before="120" w:after="120"/>
            </w:pPr>
            <w:r>
              <w:t>Status of Tasks as per previously assigned</w:t>
            </w:r>
          </w:p>
        </w:tc>
        <w:tc>
          <w:tcPr>
            <w:tcW w:w="43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D673E1" w14:textId="77777777" w:rsidR="009665B4" w:rsidRDefault="009665B4" w:rsidP="009F2F8A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2856A2" w14:textId="77777777" w:rsidR="009665B4" w:rsidRDefault="009665B4" w:rsidP="009F2F8A">
            <w:pPr>
              <w:pStyle w:val="Standard1"/>
              <w:spacing w:before="120" w:after="120"/>
            </w:pPr>
          </w:p>
        </w:tc>
        <w:tc>
          <w:tcPr>
            <w:tcW w:w="12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903ACD" w14:textId="77777777" w:rsidR="009665B4" w:rsidRDefault="009665B4" w:rsidP="009F2F8A">
            <w:pPr>
              <w:pStyle w:val="Standard1"/>
              <w:spacing w:before="120" w:after="120"/>
            </w:pPr>
          </w:p>
        </w:tc>
        <w:tc>
          <w:tcPr>
            <w:tcW w:w="12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2C9BEC" w14:textId="77777777" w:rsidR="009665B4" w:rsidRDefault="009665B4" w:rsidP="009F2F8A">
            <w:pPr>
              <w:pStyle w:val="Standard1"/>
              <w:spacing w:before="120" w:after="120"/>
            </w:pPr>
          </w:p>
        </w:tc>
      </w:tr>
      <w:tr w:rsidR="009665B4" w14:paraId="7AC76F28" w14:textId="77777777" w:rsidTr="009F2F8A">
        <w:trPr>
          <w:trHeight w:val="615"/>
        </w:trPr>
        <w:tc>
          <w:tcPr>
            <w:tcW w:w="21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124BF0" w14:textId="77777777" w:rsidR="009665B4" w:rsidRDefault="009665B4" w:rsidP="009F2F8A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43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F7F176" w14:textId="54849842" w:rsidR="009665B4" w:rsidRDefault="00B61EE9" w:rsidP="009F2F8A">
            <w:pPr>
              <w:pStyle w:val="Standard1"/>
              <w:spacing w:before="120" w:after="120"/>
            </w:pPr>
            <w:r>
              <w:t>Assisting with Ionic development issues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F6E2FA" w14:textId="77777777" w:rsidR="009665B4" w:rsidRDefault="009665B4" w:rsidP="009F2F8A">
            <w:pPr>
              <w:pStyle w:val="Standard1"/>
              <w:spacing w:before="120" w:after="120"/>
            </w:pPr>
            <w:r>
              <w:t>Everybody</w:t>
            </w:r>
          </w:p>
        </w:tc>
        <w:tc>
          <w:tcPr>
            <w:tcW w:w="12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6E89FC" w14:textId="1377B907" w:rsidR="009665B4" w:rsidRDefault="00114AE8" w:rsidP="009F2F8A">
            <w:pPr>
              <w:pStyle w:val="Standard1"/>
              <w:spacing w:before="120" w:after="120"/>
            </w:pPr>
            <w:r>
              <w:t>Feb</w:t>
            </w:r>
            <w:r w:rsidR="009665B4">
              <w:t xml:space="preserve"> </w:t>
            </w:r>
            <w:r>
              <w:t>3</w:t>
            </w:r>
            <w:r w:rsidR="009665B4">
              <w:t xml:space="preserve"> 2020</w:t>
            </w:r>
          </w:p>
        </w:tc>
        <w:tc>
          <w:tcPr>
            <w:tcW w:w="12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B04802" w14:textId="0080AFFF" w:rsidR="009665B4" w:rsidRDefault="00114AE8" w:rsidP="009F2F8A">
            <w:pPr>
              <w:pStyle w:val="Standard1"/>
              <w:spacing w:before="120" w:after="120"/>
            </w:pPr>
            <w:r>
              <w:t>Feb</w:t>
            </w:r>
            <w:r w:rsidR="009665B4">
              <w:t xml:space="preserve"> </w:t>
            </w:r>
            <w:r>
              <w:t>3</w:t>
            </w:r>
            <w:r w:rsidR="009665B4">
              <w:t xml:space="preserve"> 2020</w:t>
            </w:r>
          </w:p>
        </w:tc>
      </w:tr>
      <w:tr w:rsidR="009665B4" w14:paraId="2B590F1A" w14:textId="77777777" w:rsidTr="009F2F8A">
        <w:trPr>
          <w:trHeight w:val="1992"/>
        </w:trPr>
        <w:tc>
          <w:tcPr>
            <w:tcW w:w="21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004A3D" w14:textId="77777777" w:rsidR="009665B4" w:rsidRDefault="009665B4" w:rsidP="009F2F8A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43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2CF7FA" w14:textId="26AE9847" w:rsidR="009665B4" w:rsidRDefault="009665B4" w:rsidP="009F2F8A">
            <w:pPr>
              <w:pStyle w:val="Standard1"/>
              <w:spacing w:before="120" w:after="120"/>
            </w:pPr>
            <w:r>
              <w:t xml:space="preserve">Date: </w:t>
            </w:r>
            <w:r w:rsidR="00B61EE9">
              <w:t>February</w:t>
            </w:r>
            <w:r>
              <w:t xml:space="preserve"> </w:t>
            </w:r>
            <w:r w:rsidR="00B61EE9">
              <w:t>1</w:t>
            </w:r>
            <w:r>
              <w:t>0, 2020</w:t>
            </w:r>
          </w:p>
          <w:p w14:paraId="76320849" w14:textId="77777777" w:rsidR="009665B4" w:rsidRDefault="009665B4" w:rsidP="009F2F8A">
            <w:pPr>
              <w:pStyle w:val="Standard1"/>
              <w:spacing w:before="120" w:after="120"/>
            </w:pPr>
            <w:r>
              <w:t>Time: 10 am – 2 pm</w:t>
            </w:r>
          </w:p>
          <w:p w14:paraId="7874C9E2" w14:textId="77777777" w:rsidR="009665B4" w:rsidRDefault="009665B4" w:rsidP="009F2F8A">
            <w:pPr>
              <w:pStyle w:val="Standard1"/>
              <w:spacing w:before="120" w:after="120"/>
            </w:pPr>
            <w:r>
              <w:t>Location: George Brown Cafeteria</w:t>
            </w:r>
          </w:p>
          <w:p w14:paraId="3371DC90" w14:textId="3D5FF325" w:rsidR="009665B4" w:rsidRDefault="009665B4" w:rsidP="009F2F8A">
            <w:pPr>
              <w:pStyle w:val="Standard1"/>
              <w:spacing w:before="120" w:after="120"/>
            </w:pPr>
            <w:r>
              <w:t xml:space="preserve">Agenda: Discuss progress on development and </w:t>
            </w:r>
            <w:r w:rsidR="00B61EE9">
              <w:t>address any issues with development</w:t>
            </w:r>
          </w:p>
          <w:p w14:paraId="322744B9" w14:textId="77777777" w:rsidR="009665B4" w:rsidRDefault="009665B4" w:rsidP="009F2F8A">
            <w:pPr>
              <w:pStyle w:val="Standard1"/>
              <w:spacing w:before="120" w:after="120"/>
            </w:pPr>
          </w:p>
          <w:p w14:paraId="278440D4" w14:textId="77777777" w:rsidR="009665B4" w:rsidRDefault="009665B4" w:rsidP="009F2F8A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17B7D3C5" w14:textId="77777777" w:rsidR="009665B4" w:rsidRPr="0068006E" w:rsidRDefault="009665B4" w:rsidP="009F2F8A">
            <w:pPr>
              <w:rPr>
                <w:b/>
                <w:lang w:val="en-GB"/>
              </w:rPr>
            </w:pPr>
          </w:p>
          <w:p w14:paraId="0243DC60" w14:textId="77777777" w:rsidR="009665B4" w:rsidRDefault="009665B4" w:rsidP="009F2F8A">
            <w:pPr>
              <w:rPr>
                <w:lang w:val="en-GB"/>
              </w:rPr>
            </w:pPr>
            <w:r>
              <w:rPr>
                <w:lang w:val="en-GB"/>
              </w:rPr>
              <w:t>Team member 1: Akwasi Himah</w:t>
            </w:r>
          </w:p>
          <w:p w14:paraId="0069FE02" w14:textId="77777777" w:rsidR="009665B4" w:rsidRDefault="009665B4" w:rsidP="009F2F8A">
            <w:pPr>
              <w:rPr>
                <w:lang w:val="en-GB"/>
              </w:rPr>
            </w:pPr>
            <w:r>
              <w:rPr>
                <w:lang w:val="en-GB"/>
              </w:rPr>
              <w:t>Team member 2: Alan Pintor</w:t>
            </w:r>
          </w:p>
          <w:p w14:paraId="7D424FDE" w14:textId="77777777" w:rsidR="009665B4" w:rsidRDefault="009665B4" w:rsidP="009F2F8A">
            <w:pPr>
              <w:rPr>
                <w:lang w:val="en-GB"/>
              </w:rPr>
            </w:pPr>
            <w:r>
              <w:rPr>
                <w:lang w:val="en-GB"/>
              </w:rPr>
              <w:t>Team member 3: Elder Guerra</w:t>
            </w:r>
          </w:p>
          <w:p w14:paraId="73FEF0E0" w14:textId="77777777" w:rsidR="009665B4" w:rsidRDefault="009665B4" w:rsidP="009F2F8A">
            <w:pPr>
              <w:rPr>
                <w:lang w:val="en-GB"/>
              </w:rPr>
            </w:pPr>
            <w:r>
              <w:rPr>
                <w:lang w:val="en-GB"/>
              </w:rPr>
              <w:t>Team member 4: Robert Slezak</w:t>
            </w:r>
          </w:p>
          <w:p w14:paraId="166BAD59" w14:textId="77777777" w:rsidR="009665B4" w:rsidRPr="0016291E" w:rsidRDefault="009665B4" w:rsidP="009F2F8A">
            <w:pPr>
              <w:rPr>
                <w:lang w:val="en-GB"/>
              </w:rPr>
            </w:pP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E5FF6E" w14:textId="77777777" w:rsidR="009665B4" w:rsidRDefault="009665B4" w:rsidP="009F2F8A">
            <w:pPr>
              <w:pStyle w:val="Standard1"/>
              <w:spacing w:before="120" w:after="120"/>
            </w:pPr>
          </w:p>
        </w:tc>
        <w:tc>
          <w:tcPr>
            <w:tcW w:w="12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84FF79" w14:textId="77777777" w:rsidR="009665B4" w:rsidRDefault="009665B4" w:rsidP="009F2F8A">
            <w:pPr>
              <w:pStyle w:val="Standard1"/>
              <w:spacing w:before="120" w:after="120"/>
            </w:pPr>
          </w:p>
        </w:tc>
        <w:tc>
          <w:tcPr>
            <w:tcW w:w="12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4976A2" w14:textId="77777777" w:rsidR="009665B4" w:rsidRDefault="009665B4" w:rsidP="009F2F8A">
            <w:pPr>
              <w:pStyle w:val="Standard1"/>
              <w:spacing w:before="120" w:after="120"/>
            </w:pPr>
          </w:p>
        </w:tc>
      </w:tr>
    </w:tbl>
    <w:p w14:paraId="108C60E9" w14:textId="77777777" w:rsidR="007C0B2F" w:rsidRDefault="007C0B2F" w:rsidP="0016291E">
      <w:pPr>
        <w:rPr>
          <w:lang w:val="en-GB"/>
        </w:rPr>
      </w:pPr>
    </w:p>
    <w:sectPr w:rsidR="007C0B2F" w:rsidSect="00782380">
      <w:pgSz w:w="12240" w:h="15840" w:code="1"/>
      <w:pgMar w:top="426" w:right="1008" w:bottom="1135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DEB"/>
    <w:rsid w:val="00024F5B"/>
    <w:rsid w:val="00056104"/>
    <w:rsid w:val="00062C8D"/>
    <w:rsid w:val="00073410"/>
    <w:rsid w:val="00087F03"/>
    <w:rsid w:val="000B66C5"/>
    <w:rsid w:val="000D29B9"/>
    <w:rsid w:val="000E1E0D"/>
    <w:rsid w:val="00114AE8"/>
    <w:rsid w:val="00120431"/>
    <w:rsid w:val="001229B6"/>
    <w:rsid w:val="0012691A"/>
    <w:rsid w:val="00136D2C"/>
    <w:rsid w:val="00142DD0"/>
    <w:rsid w:val="0016291E"/>
    <w:rsid w:val="00187519"/>
    <w:rsid w:val="001B7575"/>
    <w:rsid w:val="001D01D2"/>
    <w:rsid w:val="00207F81"/>
    <w:rsid w:val="00232FAA"/>
    <w:rsid w:val="00245DEB"/>
    <w:rsid w:val="00255051"/>
    <w:rsid w:val="00255652"/>
    <w:rsid w:val="00264505"/>
    <w:rsid w:val="00270A62"/>
    <w:rsid w:val="00275E67"/>
    <w:rsid w:val="00285969"/>
    <w:rsid w:val="00293F91"/>
    <w:rsid w:val="00294FF1"/>
    <w:rsid w:val="002B07CD"/>
    <w:rsid w:val="002B3F36"/>
    <w:rsid w:val="002E4C88"/>
    <w:rsid w:val="002E4FBD"/>
    <w:rsid w:val="002F2A5F"/>
    <w:rsid w:val="00317406"/>
    <w:rsid w:val="003219C5"/>
    <w:rsid w:val="00345897"/>
    <w:rsid w:val="00382469"/>
    <w:rsid w:val="00386AD2"/>
    <w:rsid w:val="003D0276"/>
    <w:rsid w:val="003D2877"/>
    <w:rsid w:val="004070FC"/>
    <w:rsid w:val="00445966"/>
    <w:rsid w:val="00476EF0"/>
    <w:rsid w:val="004C7374"/>
    <w:rsid w:val="004C7778"/>
    <w:rsid w:val="004E2405"/>
    <w:rsid w:val="00534F83"/>
    <w:rsid w:val="00564447"/>
    <w:rsid w:val="005C44D4"/>
    <w:rsid w:val="005E0B2A"/>
    <w:rsid w:val="005F3F0E"/>
    <w:rsid w:val="00641B79"/>
    <w:rsid w:val="006434AF"/>
    <w:rsid w:val="00657935"/>
    <w:rsid w:val="0066588B"/>
    <w:rsid w:val="00674881"/>
    <w:rsid w:val="0068006E"/>
    <w:rsid w:val="0069715A"/>
    <w:rsid w:val="006C25AC"/>
    <w:rsid w:val="006C2D56"/>
    <w:rsid w:val="006F3CD5"/>
    <w:rsid w:val="00702DEC"/>
    <w:rsid w:val="0077361D"/>
    <w:rsid w:val="00782380"/>
    <w:rsid w:val="00783355"/>
    <w:rsid w:val="007C0B2F"/>
    <w:rsid w:val="007D7312"/>
    <w:rsid w:val="007E19F9"/>
    <w:rsid w:val="008029B4"/>
    <w:rsid w:val="00803510"/>
    <w:rsid w:val="00815FE8"/>
    <w:rsid w:val="008A7CFF"/>
    <w:rsid w:val="008C34CB"/>
    <w:rsid w:val="00914913"/>
    <w:rsid w:val="009665B4"/>
    <w:rsid w:val="009D7B44"/>
    <w:rsid w:val="009E187C"/>
    <w:rsid w:val="009E5D4F"/>
    <w:rsid w:val="00A12251"/>
    <w:rsid w:val="00A222A5"/>
    <w:rsid w:val="00A245F2"/>
    <w:rsid w:val="00A44D8D"/>
    <w:rsid w:val="00A77DC2"/>
    <w:rsid w:val="00AA1823"/>
    <w:rsid w:val="00AA463B"/>
    <w:rsid w:val="00AC0DE2"/>
    <w:rsid w:val="00AD2CA9"/>
    <w:rsid w:val="00AD62D4"/>
    <w:rsid w:val="00B10DC2"/>
    <w:rsid w:val="00B357FB"/>
    <w:rsid w:val="00B526F9"/>
    <w:rsid w:val="00B61EE9"/>
    <w:rsid w:val="00B849EF"/>
    <w:rsid w:val="00BA081D"/>
    <w:rsid w:val="00C267F1"/>
    <w:rsid w:val="00C354D5"/>
    <w:rsid w:val="00C641E4"/>
    <w:rsid w:val="00C73F96"/>
    <w:rsid w:val="00CD13BB"/>
    <w:rsid w:val="00D115B1"/>
    <w:rsid w:val="00D57405"/>
    <w:rsid w:val="00D64A49"/>
    <w:rsid w:val="00D66AF9"/>
    <w:rsid w:val="00DA41A9"/>
    <w:rsid w:val="00DA79A8"/>
    <w:rsid w:val="00DB269A"/>
    <w:rsid w:val="00DB33C2"/>
    <w:rsid w:val="00DC6A63"/>
    <w:rsid w:val="00E206AB"/>
    <w:rsid w:val="00E36262"/>
    <w:rsid w:val="00E56424"/>
    <w:rsid w:val="00E65727"/>
    <w:rsid w:val="00E72CA7"/>
    <w:rsid w:val="00E8133F"/>
    <w:rsid w:val="00EA25B9"/>
    <w:rsid w:val="00EB0AEB"/>
    <w:rsid w:val="00F07F96"/>
    <w:rsid w:val="00F44F3A"/>
    <w:rsid w:val="00F76EEE"/>
    <w:rsid w:val="00FA53C1"/>
    <w:rsid w:val="00FC5253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5BE4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0</TotalTime>
  <Pages>4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2019-10-01T12:03:00Z</dcterms:created>
  <dcterms:modified xsi:type="dcterms:W3CDTF">2020-02-10T04:32:00Z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