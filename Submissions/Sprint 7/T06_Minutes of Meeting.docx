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782380" w14:paraId="6A5E2E26" w14:textId="77777777" w:rsidTr="009665B4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6841550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291" w:type="dxa"/>
            <w:shd w:val="pct10" w:color="auto" w:fill="auto"/>
          </w:tcPr>
          <w:p w14:paraId="2D66DA03" w14:textId="77777777" w:rsidR="00782380" w:rsidRDefault="00782380">
            <w:pPr>
              <w:pStyle w:val="Standard1"/>
            </w:pPr>
          </w:p>
        </w:tc>
        <w:tc>
          <w:tcPr>
            <w:tcW w:w="1277" w:type="dxa"/>
            <w:shd w:val="pct10" w:color="auto" w:fill="auto"/>
          </w:tcPr>
          <w:p w14:paraId="5DC665F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1F430D33" w14:textId="77777777" w:rsidR="00782380" w:rsidRDefault="00782380">
            <w:pPr>
              <w:pStyle w:val="Standard1"/>
            </w:pPr>
          </w:p>
        </w:tc>
      </w:tr>
      <w:tr w:rsidR="00782380" w14:paraId="1D868435" w14:textId="77777777" w:rsidTr="009665B4">
        <w:trPr>
          <w:trHeight w:val="1447"/>
        </w:trPr>
        <w:tc>
          <w:tcPr>
            <w:tcW w:w="2215" w:type="dxa"/>
            <w:shd w:val="pct10" w:color="auto" w:fill="auto"/>
          </w:tcPr>
          <w:p w14:paraId="3A1D52BA" w14:textId="5CB0B2B2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345897">
              <w:rPr>
                <w:b/>
                <w:sz w:val="40"/>
              </w:rPr>
              <w:t>06</w:t>
            </w:r>
          </w:p>
        </w:tc>
        <w:tc>
          <w:tcPr>
            <w:tcW w:w="4432" w:type="dxa"/>
            <w:shd w:val="pct10" w:color="auto" w:fill="auto"/>
          </w:tcPr>
          <w:p w14:paraId="11FB8B21" w14:textId="01C4324E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345897">
              <w:rPr>
                <w:b/>
                <w:sz w:val="36"/>
                <w:szCs w:val="36"/>
              </w:rPr>
              <w:t>I</w:t>
            </w:r>
          </w:p>
          <w:p w14:paraId="7A15377E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AFEDA0E" w14:textId="371B6264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03A32">
              <w:rPr>
                <w:b/>
                <w:sz w:val="36"/>
                <w:szCs w:val="36"/>
              </w:rPr>
              <w:t>9</w:t>
            </w:r>
          </w:p>
          <w:p w14:paraId="3E00198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4E07D6E" w14:textId="4DB6CDE2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03A32">
              <w:rPr>
                <w:b/>
                <w:sz w:val="24"/>
              </w:rPr>
              <w:t>March</w:t>
            </w:r>
            <w:r w:rsidR="00345897">
              <w:rPr>
                <w:b/>
                <w:sz w:val="24"/>
              </w:rPr>
              <w:t xml:space="preserve"> </w:t>
            </w:r>
            <w:r w:rsidR="009665B4">
              <w:rPr>
                <w:b/>
                <w:sz w:val="24"/>
              </w:rPr>
              <w:t>2</w:t>
            </w:r>
            <w:r w:rsidR="00345897">
              <w:rPr>
                <w:b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345897">
              <w:rPr>
                <w:b/>
                <w:sz w:val="24"/>
              </w:rPr>
              <w:t xml:space="preserve"> 1</w:t>
            </w:r>
            <w:r w:rsidR="00803A32">
              <w:rPr>
                <w:b/>
                <w:sz w:val="24"/>
              </w:rPr>
              <w:t>2</w:t>
            </w:r>
            <w:r w:rsidR="00345897">
              <w:rPr>
                <w:b/>
                <w:sz w:val="24"/>
              </w:rPr>
              <w:t xml:space="preserve"> </w:t>
            </w:r>
            <w:r w:rsidR="00024F5B">
              <w:rPr>
                <w:b/>
                <w:sz w:val="24"/>
              </w:rPr>
              <w:t>p</w:t>
            </w:r>
            <w:r w:rsidR="00345897">
              <w:rPr>
                <w:b/>
                <w:sz w:val="24"/>
              </w:rPr>
              <w:t>m – 2 pm</w:t>
            </w:r>
          </w:p>
          <w:p w14:paraId="5338A493" w14:textId="4D3F03BF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45897">
              <w:rPr>
                <w:b/>
                <w:sz w:val="24"/>
              </w:rPr>
              <w:t xml:space="preserve"> George Brown Cafeteria</w:t>
            </w:r>
          </w:p>
        </w:tc>
        <w:tc>
          <w:tcPr>
            <w:tcW w:w="1291" w:type="dxa"/>
            <w:shd w:val="pct10" w:color="auto" w:fill="auto"/>
          </w:tcPr>
          <w:p w14:paraId="3F0E7D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7" w:type="dxa"/>
            <w:shd w:val="pct10" w:color="auto" w:fill="auto"/>
          </w:tcPr>
          <w:p w14:paraId="29EDEF1A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27FA76A3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A61BE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589AB89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12882104" w14:textId="77777777" w:rsidTr="009665B4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C8AAC23" w14:textId="77777777" w:rsidR="00782380" w:rsidRDefault="00782380">
            <w:pPr>
              <w:pStyle w:val="Standard1"/>
            </w:pPr>
          </w:p>
        </w:tc>
        <w:tc>
          <w:tcPr>
            <w:tcW w:w="1291" w:type="dxa"/>
            <w:tcBorders>
              <w:bottom w:val="double" w:sz="6" w:space="0" w:color="auto"/>
            </w:tcBorders>
            <w:shd w:val="pct10" w:color="auto" w:fill="auto"/>
          </w:tcPr>
          <w:p w14:paraId="7EFA8E1B" w14:textId="77777777" w:rsidR="00782380" w:rsidRDefault="00782380">
            <w:pPr>
              <w:pStyle w:val="Standard1"/>
            </w:pPr>
          </w:p>
        </w:tc>
        <w:tc>
          <w:tcPr>
            <w:tcW w:w="1277" w:type="dxa"/>
            <w:tcBorders>
              <w:bottom w:val="double" w:sz="6" w:space="0" w:color="auto"/>
            </w:tcBorders>
            <w:shd w:val="pct10" w:color="auto" w:fill="auto"/>
          </w:tcPr>
          <w:p w14:paraId="6D2AA861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188A73C6" w14:textId="77777777" w:rsidR="00782380" w:rsidRDefault="00782380">
            <w:pPr>
              <w:pStyle w:val="Standard1"/>
            </w:pPr>
          </w:p>
        </w:tc>
      </w:tr>
      <w:tr w:rsidR="00782380" w14:paraId="27891206" w14:textId="77777777" w:rsidTr="009665B4">
        <w:trPr>
          <w:trHeight w:val="465"/>
        </w:trPr>
        <w:tc>
          <w:tcPr>
            <w:tcW w:w="6647" w:type="dxa"/>
            <w:gridSpan w:val="2"/>
          </w:tcPr>
          <w:p w14:paraId="0B673EC5" w14:textId="77777777" w:rsidR="00782380" w:rsidRDefault="00782380">
            <w:pPr>
              <w:pStyle w:val="Standard1"/>
            </w:pPr>
          </w:p>
        </w:tc>
        <w:tc>
          <w:tcPr>
            <w:tcW w:w="1291" w:type="dxa"/>
          </w:tcPr>
          <w:p w14:paraId="12DFB468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2B18AD0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6CB2EF09" w14:textId="77777777" w:rsidR="00782380" w:rsidRDefault="00782380">
            <w:pPr>
              <w:pStyle w:val="Standard1"/>
            </w:pPr>
          </w:p>
        </w:tc>
      </w:tr>
      <w:tr w:rsidR="00782380" w14:paraId="23ED4FBD" w14:textId="77777777" w:rsidTr="009665B4">
        <w:trPr>
          <w:trHeight w:val="981"/>
        </w:trPr>
        <w:tc>
          <w:tcPr>
            <w:tcW w:w="2215" w:type="dxa"/>
          </w:tcPr>
          <w:p w14:paraId="50853D6E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44E1891E" w14:textId="69A1D1C3" w:rsidR="00345897" w:rsidRDefault="00782380" w:rsidP="00345897">
            <w:pPr>
              <w:pStyle w:val="Standard1"/>
            </w:pPr>
            <w:r>
              <w:t xml:space="preserve">Team member </w:t>
            </w:r>
            <w:r w:rsidR="009665B4">
              <w:t>1</w:t>
            </w:r>
            <w:r>
              <w:t xml:space="preserve">: </w:t>
            </w:r>
            <w:r w:rsidR="00345897">
              <w:t>Elder Guerra</w:t>
            </w:r>
          </w:p>
          <w:p w14:paraId="1EA5F3A3" w14:textId="1371CE77" w:rsidR="00782380" w:rsidRDefault="00782380" w:rsidP="00345897">
            <w:pPr>
              <w:pStyle w:val="Standard1"/>
            </w:pPr>
            <w:r>
              <w:t xml:space="preserve">Team member </w:t>
            </w:r>
            <w:r w:rsidR="009665B4">
              <w:t>2</w:t>
            </w:r>
            <w:r>
              <w:t>:</w:t>
            </w:r>
            <w:r w:rsidR="00345897">
              <w:t xml:space="preserve"> Robert Slezak</w:t>
            </w:r>
          </w:p>
        </w:tc>
        <w:tc>
          <w:tcPr>
            <w:tcW w:w="1291" w:type="dxa"/>
          </w:tcPr>
          <w:p w14:paraId="5F8069C9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5C673F5A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7FF638C8" w14:textId="77777777" w:rsidR="00782380" w:rsidRDefault="00782380">
            <w:pPr>
              <w:pStyle w:val="Standard1"/>
            </w:pPr>
          </w:p>
        </w:tc>
      </w:tr>
      <w:bookmarkEnd w:id="3"/>
      <w:tr w:rsidR="00782380" w14:paraId="7AFB7514" w14:textId="77777777" w:rsidTr="009665B4">
        <w:trPr>
          <w:trHeight w:val="68"/>
        </w:trPr>
        <w:tc>
          <w:tcPr>
            <w:tcW w:w="6647" w:type="dxa"/>
            <w:gridSpan w:val="2"/>
          </w:tcPr>
          <w:p w14:paraId="6218BB88" w14:textId="77777777" w:rsidR="00782380" w:rsidRDefault="00782380">
            <w:pPr>
              <w:pStyle w:val="Standard1"/>
            </w:pPr>
          </w:p>
        </w:tc>
        <w:tc>
          <w:tcPr>
            <w:tcW w:w="1291" w:type="dxa"/>
          </w:tcPr>
          <w:p w14:paraId="69DF413F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34D6FCD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36AF37C6" w14:textId="77777777" w:rsidR="00782380" w:rsidRDefault="00782380">
            <w:pPr>
              <w:pStyle w:val="Standard1"/>
            </w:pPr>
          </w:p>
        </w:tc>
      </w:tr>
      <w:tr w:rsidR="00782380" w14:paraId="5DF0B262" w14:textId="77777777" w:rsidTr="009665B4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C76B6A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29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7091C1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94878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2148B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69C6AAF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8422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DAE6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7705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CAC4A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A7D0E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40F1BF9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5AB4A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2F7D" w14:textId="39B0BAAE" w:rsidR="00782380" w:rsidRDefault="00255051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FC70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3DBE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A7ED" w14:textId="77777777" w:rsidR="00782380" w:rsidRDefault="00782380" w:rsidP="00D115B1">
            <w:pPr>
              <w:pStyle w:val="Standard1"/>
              <w:spacing w:before="120" w:after="120"/>
            </w:pPr>
          </w:p>
        </w:tc>
      </w:tr>
      <w:tr w:rsidR="00782380" w14:paraId="4BD48EEA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0D002" w14:textId="6AFB74C0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8D18A" w14:textId="1A44EF48" w:rsidR="00782380" w:rsidRDefault="009665B4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B7BCB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DA5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DDD6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14:paraId="3A43B819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8B91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5FB04" w14:textId="7E41E62B" w:rsidR="00782380" w:rsidRDefault="00803A32" w:rsidP="00F44F3A">
            <w:pPr>
              <w:pStyle w:val="Standard1"/>
              <w:spacing w:before="120" w:after="120"/>
            </w:pPr>
            <w:r>
              <w:t>Discussing database schema and adjusting it to work with firebase.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B8AEA" w14:textId="6D599A7E" w:rsidR="00782380" w:rsidRDefault="00255051" w:rsidP="00F44F3A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D1145" w14:textId="5A594721" w:rsidR="00782380" w:rsidRDefault="00803A32" w:rsidP="00F44F3A">
            <w:pPr>
              <w:pStyle w:val="Standard1"/>
              <w:spacing w:before="120" w:after="120"/>
            </w:pPr>
            <w:r>
              <w:t>Mar 2</w:t>
            </w:r>
            <w:r w:rsidR="00255051">
              <w:t xml:space="preserve">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61E1" w14:textId="6EC2C6F7" w:rsidR="00782380" w:rsidRDefault="00803A32" w:rsidP="00F44F3A">
            <w:pPr>
              <w:pStyle w:val="Standard1"/>
              <w:spacing w:before="120" w:after="120"/>
            </w:pPr>
            <w:r>
              <w:t>Mar 2</w:t>
            </w:r>
            <w:r w:rsidR="00255051">
              <w:t xml:space="preserve"> 2020</w:t>
            </w:r>
          </w:p>
        </w:tc>
      </w:tr>
      <w:tr w:rsidR="00782380" w14:paraId="3785BF7D" w14:textId="77777777" w:rsidTr="009665B4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5B44B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25699" w14:textId="5C0883D8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E206AB">
              <w:t xml:space="preserve"> </w:t>
            </w:r>
            <w:r w:rsidR="00803A32">
              <w:t>March 3</w:t>
            </w:r>
            <w:r w:rsidR="00E206AB">
              <w:t>, 2020</w:t>
            </w:r>
          </w:p>
          <w:p w14:paraId="52F0EBA5" w14:textId="1F2CDB3E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E206AB">
              <w:t>1</w:t>
            </w:r>
            <w:r w:rsidR="00803A32">
              <w:t>2</w:t>
            </w:r>
            <w:r w:rsidR="00E206AB">
              <w:t xml:space="preserve"> </w:t>
            </w:r>
            <w:r w:rsidR="00A02D79">
              <w:t>p</w:t>
            </w:r>
            <w:r w:rsidR="00E206AB">
              <w:t>m – 2 pm</w:t>
            </w:r>
          </w:p>
          <w:p w14:paraId="7F8CFE64" w14:textId="43DBE6BA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E206AB">
              <w:t xml:space="preserve"> George Brown </w:t>
            </w:r>
            <w:r w:rsidR="00803A32" w:rsidRPr="00803A32">
              <w:t>Cafeteria</w:t>
            </w:r>
          </w:p>
          <w:p w14:paraId="5F084048" w14:textId="5CC99530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803A32">
              <w:t>Plan for upcoming presentation</w:t>
            </w:r>
          </w:p>
          <w:p w14:paraId="5A96F108" w14:textId="77777777" w:rsidR="00782380" w:rsidRDefault="00782380" w:rsidP="00F44F3A">
            <w:pPr>
              <w:pStyle w:val="Standard1"/>
              <w:spacing w:before="120" w:after="120"/>
            </w:pPr>
          </w:p>
          <w:p w14:paraId="6BA9A8CE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BDCC10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1A4A6AF1" w14:textId="1EDC925C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 w:rsidR="00E206AB">
              <w:rPr>
                <w:lang w:val="en-GB"/>
              </w:rPr>
              <w:t>Akwasi</w:t>
            </w:r>
            <w:proofErr w:type="spellEnd"/>
            <w:r w:rsidR="00E206AB">
              <w:rPr>
                <w:lang w:val="en-GB"/>
              </w:rPr>
              <w:t xml:space="preserve"> </w:t>
            </w:r>
            <w:proofErr w:type="spellStart"/>
            <w:r w:rsidR="00E206AB">
              <w:rPr>
                <w:lang w:val="en-GB"/>
              </w:rPr>
              <w:t>Himah</w:t>
            </w:r>
            <w:proofErr w:type="spellEnd"/>
          </w:p>
          <w:p w14:paraId="33F54CF5" w14:textId="4DC77026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E206AB">
              <w:rPr>
                <w:lang w:val="en-GB"/>
              </w:rPr>
              <w:t xml:space="preserve">Alan </w:t>
            </w:r>
            <w:proofErr w:type="spellStart"/>
            <w:r w:rsidR="00E206AB">
              <w:rPr>
                <w:lang w:val="en-GB"/>
              </w:rPr>
              <w:t>Pintor</w:t>
            </w:r>
            <w:proofErr w:type="spellEnd"/>
          </w:p>
          <w:p w14:paraId="64962FB0" w14:textId="7907A4F3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E206AB">
              <w:rPr>
                <w:lang w:val="en-GB"/>
              </w:rPr>
              <w:t>Elder Guerra</w:t>
            </w:r>
          </w:p>
          <w:p w14:paraId="70B06739" w14:textId="0F8F4847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E206AB">
              <w:rPr>
                <w:lang w:val="en-GB"/>
              </w:rPr>
              <w:t>Robert Slezak</w:t>
            </w:r>
          </w:p>
          <w:p w14:paraId="3A74F250" w14:textId="37E762CA" w:rsidR="00782380" w:rsidRPr="0016291E" w:rsidRDefault="00782380" w:rsidP="00782380">
            <w:pPr>
              <w:rPr>
                <w:lang w:val="en-GB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0C39A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CAAEE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6714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210FE572" w14:textId="08396E87" w:rsidR="00345897" w:rsidRDefault="00345897" w:rsidP="0016291E">
      <w:pPr>
        <w:rPr>
          <w:lang w:val="en-GB"/>
        </w:rPr>
      </w:pPr>
    </w:p>
    <w:p w14:paraId="1E51DF80" w14:textId="77777777" w:rsidR="00345897" w:rsidRDefault="00345897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142DD0" w14:paraId="62FCF320" w14:textId="77777777" w:rsidTr="004C7778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7EB15F6F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5A73170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2A20894E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3D40334D" w14:textId="77777777" w:rsidR="00142DD0" w:rsidRDefault="00142DD0" w:rsidP="006A01E7">
            <w:pPr>
              <w:pStyle w:val="Standard1"/>
            </w:pPr>
          </w:p>
        </w:tc>
      </w:tr>
      <w:tr w:rsidR="00142DD0" w14:paraId="7C104885" w14:textId="77777777" w:rsidTr="004C7778">
        <w:trPr>
          <w:trHeight w:val="1447"/>
        </w:trPr>
        <w:tc>
          <w:tcPr>
            <w:tcW w:w="2185" w:type="dxa"/>
            <w:shd w:val="pct10" w:color="auto" w:fill="auto"/>
          </w:tcPr>
          <w:p w14:paraId="1D0810E2" w14:textId="77777777" w:rsidR="00142DD0" w:rsidRDefault="00142DD0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597C640C" w14:textId="77777777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1417182C" w14:textId="77777777" w:rsidR="00142DD0" w:rsidRPr="00A245F2" w:rsidRDefault="00142DD0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5071478" w14:textId="0340B047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03A32">
              <w:rPr>
                <w:b/>
                <w:sz w:val="36"/>
                <w:szCs w:val="36"/>
              </w:rPr>
              <w:t>10</w:t>
            </w:r>
          </w:p>
          <w:p w14:paraId="0BA91A3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5E47B3" w14:textId="31EB9FB3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03A32">
              <w:rPr>
                <w:b/>
                <w:sz w:val="24"/>
              </w:rPr>
              <w:t>March</w:t>
            </w:r>
            <w:r>
              <w:rPr>
                <w:b/>
                <w:sz w:val="24"/>
              </w:rPr>
              <w:t xml:space="preserve"> </w:t>
            </w:r>
            <w:r w:rsidR="00803A32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, 2020                                                Time: 1</w:t>
            </w:r>
            <w:r w:rsidR="00A02D79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</w:t>
            </w:r>
            <w:r w:rsidR="00A02D79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m – 2 pm</w:t>
            </w:r>
          </w:p>
          <w:p w14:paraId="48F19AEF" w14:textId="2AE3D5A9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A02D79">
              <w:rPr>
                <w:b/>
                <w:sz w:val="24"/>
              </w:rPr>
              <w:t>Cafeteria</w:t>
            </w:r>
          </w:p>
        </w:tc>
        <w:tc>
          <w:tcPr>
            <w:tcW w:w="1428" w:type="dxa"/>
            <w:shd w:val="pct10" w:color="auto" w:fill="auto"/>
          </w:tcPr>
          <w:p w14:paraId="77D194DE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3E4904E1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24D0BE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0CD4593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DF2F0E4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42DD0" w14:paraId="4B719D77" w14:textId="77777777" w:rsidTr="004C7778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7BB138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EE8C33C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4296C08B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2C657621" w14:textId="77777777" w:rsidR="00142DD0" w:rsidRDefault="00142DD0" w:rsidP="006A01E7">
            <w:pPr>
              <w:pStyle w:val="Standard1"/>
            </w:pPr>
          </w:p>
        </w:tc>
      </w:tr>
      <w:tr w:rsidR="00142DD0" w14:paraId="467CBEB5" w14:textId="77777777" w:rsidTr="004C7778">
        <w:trPr>
          <w:trHeight w:val="465"/>
        </w:trPr>
        <w:tc>
          <w:tcPr>
            <w:tcW w:w="6534" w:type="dxa"/>
            <w:gridSpan w:val="2"/>
          </w:tcPr>
          <w:p w14:paraId="60B2B10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423E285E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659F7B48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24970E5" w14:textId="77777777" w:rsidR="00142DD0" w:rsidRDefault="00142DD0" w:rsidP="006A01E7">
            <w:pPr>
              <w:pStyle w:val="Standard1"/>
            </w:pPr>
          </w:p>
        </w:tc>
      </w:tr>
      <w:tr w:rsidR="00142DD0" w14:paraId="3FF3DB9E" w14:textId="77777777" w:rsidTr="004C7778">
        <w:trPr>
          <w:trHeight w:val="981"/>
        </w:trPr>
        <w:tc>
          <w:tcPr>
            <w:tcW w:w="2185" w:type="dxa"/>
          </w:tcPr>
          <w:p w14:paraId="3AAD0477" w14:textId="77777777" w:rsidR="00142DD0" w:rsidRDefault="00142DD0" w:rsidP="006A01E7">
            <w:r>
              <w:t>Attendees:</w:t>
            </w:r>
          </w:p>
        </w:tc>
        <w:tc>
          <w:tcPr>
            <w:tcW w:w="4349" w:type="dxa"/>
          </w:tcPr>
          <w:p w14:paraId="234A320D" w14:textId="77777777" w:rsidR="00A02D79" w:rsidRDefault="00A02D79" w:rsidP="00A02D79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706ED6CA" w14:textId="77777777" w:rsidR="00A02D79" w:rsidRDefault="00A02D79" w:rsidP="00A02D79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6732FAD1" w14:textId="77777777" w:rsidR="00A02D79" w:rsidRDefault="00A02D79" w:rsidP="00A02D79">
            <w:pPr>
              <w:pStyle w:val="Standard1"/>
            </w:pPr>
            <w:r>
              <w:t>Team member 3: Elder Guerra</w:t>
            </w:r>
          </w:p>
          <w:p w14:paraId="503DD0C7" w14:textId="29CD1272" w:rsidR="00142DD0" w:rsidRDefault="00A02D79" w:rsidP="00A02D79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6E7F31A4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20A04822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FFBF507" w14:textId="77777777" w:rsidR="00142DD0" w:rsidRDefault="00142DD0" w:rsidP="006A01E7">
            <w:pPr>
              <w:pStyle w:val="Standard1"/>
            </w:pPr>
          </w:p>
        </w:tc>
      </w:tr>
      <w:tr w:rsidR="00142DD0" w14:paraId="6FFA1A6B" w14:textId="77777777" w:rsidTr="004C7778">
        <w:trPr>
          <w:trHeight w:val="68"/>
        </w:trPr>
        <w:tc>
          <w:tcPr>
            <w:tcW w:w="6534" w:type="dxa"/>
            <w:gridSpan w:val="2"/>
          </w:tcPr>
          <w:p w14:paraId="093D2095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0917A1FD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6AAE20AD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5288EC6" w14:textId="77777777" w:rsidR="00142DD0" w:rsidRDefault="00142DD0" w:rsidP="006A01E7">
            <w:pPr>
              <w:pStyle w:val="Standard1"/>
            </w:pPr>
          </w:p>
        </w:tc>
      </w:tr>
      <w:tr w:rsidR="00142DD0" w14:paraId="0201A212" w14:textId="77777777" w:rsidTr="004C7778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8D46890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7BC5985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C30ACC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88218E4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142DD0" w14:paraId="56DE1C5C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34BB5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C16F3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961F6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FF39B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167F5" w14:textId="77777777" w:rsidR="00142DD0" w:rsidRPr="00285969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142DD0" w14:paraId="5B32902B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2E717" w14:textId="77777777" w:rsidR="00142DD0" w:rsidRDefault="00142DD0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825E2" w14:textId="77777777" w:rsidR="00142DD0" w:rsidRDefault="00142DD0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248B6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C4077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1E09C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022DF9BA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1B71C" w14:textId="281B216A" w:rsidR="00142DD0" w:rsidRDefault="00142DD0" w:rsidP="006A01E7">
            <w:pPr>
              <w:pStyle w:val="Standard1"/>
              <w:spacing w:before="120" w:after="120"/>
            </w:pPr>
            <w:r>
              <w:t xml:space="preserve">Status </w:t>
            </w:r>
            <w:r w:rsidR="00AA1823">
              <w:t>of Tasks as</w:t>
            </w:r>
            <w:r>
              <w:t xml:space="preserve">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A7FD2" w14:textId="357D5AB1" w:rsidR="00142DD0" w:rsidRDefault="00DA79A8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65C2D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B0FBA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72332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3DCDBB9E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20FC4" w14:textId="77777777" w:rsidR="00142DD0" w:rsidRDefault="00142DD0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398B6" w14:textId="1EE66311" w:rsidR="00142DD0" w:rsidRDefault="00A02D79" w:rsidP="006A01E7">
            <w:pPr>
              <w:pStyle w:val="Standard1"/>
              <w:spacing w:before="120" w:after="120"/>
            </w:pPr>
            <w:r>
              <w:t>Planning for upcoming presentation, including preparing slides and structuring the presentation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66C0A" w14:textId="6901C683" w:rsidR="00142DD0" w:rsidRDefault="004C7778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B8118" w14:textId="421F79C9" w:rsidR="00142DD0" w:rsidRDefault="00A02D79" w:rsidP="006A01E7">
            <w:pPr>
              <w:pStyle w:val="Standard1"/>
              <w:spacing w:before="120" w:after="120"/>
            </w:pPr>
            <w:r>
              <w:t>Mar 3</w:t>
            </w:r>
            <w:r w:rsidR="00142DD0"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437CF" w14:textId="1D12F10B" w:rsidR="00142DD0" w:rsidRDefault="00A02D79" w:rsidP="006A01E7">
            <w:pPr>
              <w:pStyle w:val="Standard1"/>
              <w:spacing w:before="120" w:after="120"/>
            </w:pPr>
            <w:r>
              <w:t>Mar 3</w:t>
            </w:r>
            <w:r w:rsidR="00142DD0">
              <w:t xml:space="preserve"> 2020</w:t>
            </w:r>
          </w:p>
        </w:tc>
      </w:tr>
      <w:tr w:rsidR="00142DD0" w14:paraId="7996F722" w14:textId="77777777" w:rsidTr="004C7778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D17CC" w14:textId="77777777" w:rsidR="00142DD0" w:rsidRDefault="00142DD0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6DD5A" w14:textId="67D628E8" w:rsidR="00142DD0" w:rsidRDefault="00142DD0" w:rsidP="006A01E7">
            <w:pPr>
              <w:pStyle w:val="Standard1"/>
              <w:spacing w:before="120" w:after="120"/>
            </w:pPr>
            <w:r>
              <w:t xml:space="preserve">Date: </w:t>
            </w:r>
            <w:r w:rsidR="00A02D79">
              <w:t>March</w:t>
            </w:r>
            <w:r>
              <w:t xml:space="preserve"> </w:t>
            </w:r>
            <w:r w:rsidR="00A02D79">
              <w:t>5</w:t>
            </w:r>
            <w:r>
              <w:t>, 2020</w:t>
            </w:r>
          </w:p>
          <w:p w14:paraId="3E26A36E" w14:textId="42D05862" w:rsidR="00142DD0" w:rsidRDefault="00142DD0" w:rsidP="006A01E7">
            <w:pPr>
              <w:pStyle w:val="Standard1"/>
              <w:spacing w:before="120" w:after="120"/>
            </w:pPr>
            <w:r>
              <w:t xml:space="preserve">Time: </w:t>
            </w:r>
            <w:r w:rsidR="00A02D79">
              <w:t>6</w:t>
            </w:r>
            <w:r>
              <w:t xml:space="preserve"> </w:t>
            </w:r>
            <w:r w:rsidR="004C7778">
              <w:t>p</w:t>
            </w:r>
            <w:r>
              <w:t xml:space="preserve">m – </w:t>
            </w:r>
            <w:r w:rsidR="00A02D79">
              <w:t>7</w:t>
            </w:r>
            <w:r>
              <w:t xml:space="preserve"> pm</w:t>
            </w:r>
          </w:p>
          <w:p w14:paraId="6B5895B7" w14:textId="0A450A35" w:rsidR="00142DD0" w:rsidRDefault="00142DD0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4C7778">
              <w:t>C</w:t>
            </w:r>
            <w:r w:rsidR="00A02D79">
              <w:t>410</w:t>
            </w:r>
          </w:p>
          <w:p w14:paraId="407476C1" w14:textId="26846A5E" w:rsidR="00142DD0" w:rsidRDefault="00142DD0" w:rsidP="006A01E7">
            <w:pPr>
              <w:pStyle w:val="Standard1"/>
              <w:spacing w:before="120" w:after="120"/>
            </w:pPr>
            <w:r>
              <w:t xml:space="preserve">Agenda: </w:t>
            </w:r>
            <w:r w:rsidR="006026BA">
              <w:t>Finish preparations for presenting including becoming familiar with Blackboard Collaborate</w:t>
            </w:r>
          </w:p>
          <w:p w14:paraId="4EFCABE5" w14:textId="77777777" w:rsidR="00142DD0" w:rsidRDefault="00142DD0" w:rsidP="006A01E7">
            <w:pPr>
              <w:pStyle w:val="Standard1"/>
              <w:spacing w:before="120" w:after="120"/>
            </w:pPr>
          </w:p>
          <w:p w14:paraId="4E5B4B9A" w14:textId="77777777" w:rsidR="00142DD0" w:rsidRDefault="00142DD0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F7043DD" w14:textId="77777777" w:rsidR="00142DD0" w:rsidRPr="0068006E" w:rsidRDefault="00142DD0" w:rsidP="006A01E7">
            <w:pPr>
              <w:rPr>
                <w:b/>
                <w:lang w:val="en-GB"/>
              </w:rPr>
            </w:pPr>
          </w:p>
          <w:p w14:paraId="30E844DC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59A68203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63D6A1FA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3C10DB72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DBF8645" w14:textId="77777777" w:rsidR="00142DD0" w:rsidRPr="0016291E" w:rsidRDefault="00142DD0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EE772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1ED48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8E071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</w:tbl>
    <w:p w14:paraId="27B5E5B1" w14:textId="2414E129" w:rsidR="00142DD0" w:rsidRDefault="00142DD0" w:rsidP="0016291E">
      <w:pPr>
        <w:rPr>
          <w:lang w:val="en-GB"/>
        </w:rPr>
      </w:pPr>
    </w:p>
    <w:p w14:paraId="500EA39B" w14:textId="77777777" w:rsidR="00142DD0" w:rsidRDefault="00142DD0">
      <w:pPr>
        <w:rPr>
          <w:lang w:val="en-GB"/>
        </w:rPr>
      </w:pPr>
      <w:r>
        <w:rPr>
          <w:lang w:val="en-GB"/>
        </w:rPr>
        <w:br w:type="page"/>
      </w:r>
    </w:p>
    <w:p w14:paraId="562D54A3" w14:textId="12489CA8" w:rsidR="00D57405" w:rsidRDefault="00D57405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D57405" w14:paraId="456E64BC" w14:textId="77777777" w:rsidTr="00A44D8D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74424703" w14:textId="457EDBD5" w:rsidR="00D57405" w:rsidRDefault="00D57405" w:rsidP="006A01E7">
            <w:pPr>
              <w:pStyle w:val="Standard1"/>
            </w:pPr>
            <w:r>
              <w:rPr>
                <w:lang w:val="en-GB"/>
              </w:rPr>
              <w:br w:type="page"/>
            </w:r>
          </w:p>
        </w:tc>
        <w:tc>
          <w:tcPr>
            <w:tcW w:w="1428" w:type="dxa"/>
            <w:shd w:val="pct10" w:color="auto" w:fill="auto"/>
          </w:tcPr>
          <w:p w14:paraId="2DAB384D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1C9B9F5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193C9D62" w14:textId="77777777" w:rsidR="00D57405" w:rsidRDefault="00D57405" w:rsidP="006A01E7">
            <w:pPr>
              <w:pStyle w:val="Standard1"/>
            </w:pPr>
          </w:p>
        </w:tc>
      </w:tr>
      <w:tr w:rsidR="00A44D8D" w14:paraId="715EF60A" w14:textId="77777777" w:rsidTr="00A44D8D">
        <w:trPr>
          <w:trHeight w:val="1447"/>
        </w:trPr>
        <w:tc>
          <w:tcPr>
            <w:tcW w:w="2185" w:type="dxa"/>
            <w:shd w:val="pct10" w:color="auto" w:fill="auto"/>
          </w:tcPr>
          <w:p w14:paraId="371B599D" w14:textId="77777777" w:rsidR="00D57405" w:rsidRDefault="00D57405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2F49A34B" w14:textId="77777777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70A441F" w14:textId="77777777" w:rsidR="00D57405" w:rsidRPr="00A245F2" w:rsidRDefault="00D57405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FE424DE" w14:textId="1760D236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03A32">
              <w:rPr>
                <w:b/>
                <w:sz w:val="36"/>
                <w:szCs w:val="36"/>
              </w:rPr>
              <w:t>11</w:t>
            </w:r>
          </w:p>
          <w:p w14:paraId="0E6716B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3DE4710" w14:textId="094489D3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03A32">
              <w:rPr>
                <w:b/>
                <w:sz w:val="24"/>
              </w:rPr>
              <w:t>March</w:t>
            </w:r>
            <w:r>
              <w:rPr>
                <w:b/>
                <w:sz w:val="24"/>
              </w:rPr>
              <w:t xml:space="preserve"> </w:t>
            </w:r>
            <w:r w:rsidR="00803A32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, 2020                                                Time: </w:t>
            </w:r>
            <w:r w:rsidR="004C7778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</w:t>
            </w:r>
            <w:r w:rsidR="004C7778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m – 2 pm</w:t>
            </w:r>
          </w:p>
          <w:p w14:paraId="21590496" w14:textId="00CF6D5B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4C7778">
              <w:rPr>
                <w:b/>
                <w:sz w:val="24"/>
              </w:rPr>
              <w:t>Cafeteria</w:t>
            </w:r>
          </w:p>
        </w:tc>
        <w:tc>
          <w:tcPr>
            <w:tcW w:w="1428" w:type="dxa"/>
            <w:shd w:val="pct10" w:color="auto" w:fill="auto"/>
          </w:tcPr>
          <w:p w14:paraId="6F11A4D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12ECB3DB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DBC887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CB0D26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C44A3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7405" w14:paraId="6FC8A7FD" w14:textId="77777777" w:rsidTr="00A44D8D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311DF55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FB1A9E7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1DCFDD95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4A746EBA" w14:textId="77777777" w:rsidR="00D57405" w:rsidRDefault="00D57405" w:rsidP="006A01E7">
            <w:pPr>
              <w:pStyle w:val="Standard1"/>
            </w:pPr>
          </w:p>
        </w:tc>
      </w:tr>
      <w:tr w:rsidR="00D57405" w14:paraId="0F5C4F92" w14:textId="77777777" w:rsidTr="00A44D8D">
        <w:trPr>
          <w:trHeight w:val="465"/>
        </w:trPr>
        <w:tc>
          <w:tcPr>
            <w:tcW w:w="6534" w:type="dxa"/>
            <w:gridSpan w:val="2"/>
          </w:tcPr>
          <w:p w14:paraId="7FE18D9E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0B02D838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072D8C8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7974C2A6" w14:textId="77777777" w:rsidR="00D57405" w:rsidRDefault="00D57405" w:rsidP="006A01E7">
            <w:pPr>
              <w:pStyle w:val="Standard1"/>
            </w:pPr>
          </w:p>
        </w:tc>
      </w:tr>
      <w:tr w:rsidR="00D57405" w14:paraId="600BFE8A" w14:textId="77777777" w:rsidTr="00A44D8D">
        <w:trPr>
          <w:trHeight w:val="981"/>
        </w:trPr>
        <w:tc>
          <w:tcPr>
            <w:tcW w:w="2185" w:type="dxa"/>
          </w:tcPr>
          <w:p w14:paraId="636551DA" w14:textId="77777777" w:rsidR="00D57405" w:rsidRDefault="00D57405" w:rsidP="006A01E7">
            <w:r>
              <w:t>Attendees:</w:t>
            </w:r>
          </w:p>
        </w:tc>
        <w:tc>
          <w:tcPr>
            <w:tcW w:w="4349" w:type="dxa"/>
          </w:tcPr>
          <w:p w14:paraId="07973C6E" w14:textId="08C5F310" w:rsidR="00D57405" w:rsidRDefault="00D57405" w:rsidP="006A01E7">
            <w:pPr>
              <w:pStyle w:val="Standard1"/>
            </w:pPr>
            <w:r>
              <w:t xml:space="preserve">Team member </w:t>
            </w:r>
            <w:r w:rsidR="006026BA">
              <w:t>1</w:t>
            </w:r>
            <w:r>
              <w:t xml:space="preserve">: Alan </w:t>
            </w:r>
            <w:proofErr w:type="spellStart"/>
            <w:r>
              <w:t>Pintor</w:t>
            </w:r>
            <w:proofErr w:type="spellEnd"/>
          </w:p>
          <w:p w14:paraId="4FF5FD29" w14:textId="0053BD1F" w:rsidR="00D57405" w:rsidRDefault="00D57405" w:rsidP="006A01E7">
            <w:pPr>
              <w:pStyle w:val="Standard1"/>
            </w:pPr>
            <w:r>
              <w:t xml:space="preserve">Team member </w:t>
            </w:r>
            <w:r w:rsidR="006026BA">
              <w:t>2</w:t>
            </w:r>
            <w:r>
              <w:t>: Elder Guerra</w:t>
            </w:r>
          </w:p>
          <w:p w14:paraId="2AFDE663" w14:textId="1B331CCF" w:rsidR="00D57405" w:rsidRDefault="00D57405" w:rsidP="006A01E7">
            <w:pPr>
              <w:pStyle w:val="Standard1"/>
            </w:pPr>
            <w:r>
              <w:t xml:space="preserve">Team member </w:t>
            </w:r>
            <w:r w:rsidR="006026BA">
              <w:t>3</w:t>
            </w:r>
            <w:r>
              <w:t>: Robert Slezak</w:t>
            </w:r>
          </w:p>
        </w:tc>
        <w:tc>
          <w:tcPr>
            <w:tcW w:w="1428" w:type="dxa"/>
          </w:tcPr>
          <w:p w14:paraId="697C2B4B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5B95D973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1EC3FEA0" w14:textId="77777777" w:rsidR="00D57405" w:rsidRDefault="00D57405" w:rsidP="006A01E7">
            <w:pPr>
              <w:pStyle w:val="Standard1"/>
            </w:pPr>
          </w:p>
        </w:tc>
      </w:tr>
      <w:tr w:rsidR="00D57405" w14:paraId="064FBAFE" w14:textId="77777777" w:rsidTr="00A44D8D">
        <w:trPr>
          <w:trHeight w:val="68"/>
        </w:trPr>
        <w:tc>
          <w:tcPr>
            <w:tcW w:w="6534" w:type="dxa"/>
            <w:gridSpan w:val="2"/>
          </w:tcPr>
          <w:p w14:paraId="4730D9BC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381DE6D3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6E2D0B36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5113F94C" w14:textId="77777777" w:rsidR="00D57405" w:rsidRDefault="00D57405" w:rsidP="006A01E7">
            <w:pPr>
              <w:pStyle w:val="Standard1"/>
            </w:pPr>
          </w:p>
        </w:tc>
      </w:tr>
      <w:tr w:rsidR="00D57405" w14:paraId="76E468CD" w14:textId="77777777" w:rsidTr="00A44D8D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C568B5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4EB7B4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9EA46F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B12BA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D57405" w14:paraId="1F5B6462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957716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4F27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73B92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536EB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897FC" w14:textId="77777777" w:rsidR="00D57405" w:rsidRPr="00285969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D57405" w14:paraId="1E5CD0AD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6C22C" w14:textId="77777777" w:rsidR="00D57405" w:rsidRDefault="00D57405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3B8CC" w14:textId="77777777" w:rsidR="00D57405" w:rsidRDefault="00D57405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54765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0CD01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554A4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3D388833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E400E" w14:textId="77777777" w:rsidR="00D57405" w:rsidRDefault="00D57405" w:rsidP="006A01E7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C56AA" w14:textId="77777777" w:rsidR="00D57405" w:rsidRDefault="00D57405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5A214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7CFCD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BD2F2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5BFFFD0C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DD0CA" w14:textId="77777777" w:rsidR="00D57405" w:rsidRDefault="00D57405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F9B11" w14:textId="28E6E5C3" w:rsidR="00D57405" w:rsidRDefault="006026BA" w:rsidP="006A01E7">
            <w:pPr>
              <w:pStyle w:val="Standard1"/>
              <w:spacing w:before="120" w:after="120"/>
            </w:pPr>
            <w:r>
              <w:t>P</w:t>
            </w:r>
            <w:r>
              <w:t>reparations for presenting including becoming familiar with Blackboard Collaborate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CB22B" w14:textId="10EBA1EF" w:rsidR="00D57405" w:rsidRDefault="00A44D8D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BF109" w14:textId="0246E7EA" w:rsidR="00D57405" w:rsidRDefault="006026BA" w:rsidP="006A01E7">
            <w:pPr>
              <w:pStyle w:val="Standard1"/>
              <w:spacing w:before="120" w:after="120"/>
            </w:pPr>
            <w:r>
              <w:t>Mar 5</w:t>
            </w:r>
            <w:r w:rsidR="00D57405"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AE92B" w14:textId="3E4459CA" w:rsidR="00D57405" w:rsidRDefault="006026BA" w:rsidP="006A01E7">
            <w:pPr>
              <w:pStyle w:val="Standard1"/>
              <w:spacing w:before="120" w:after="120"/>
            </w:pPr>
            <w:r>
              <w:t>Mar 5</w:t>
            </w:r>
            <w:r w:rsidR="00D57405">
              <w:t xml:space="preserve"> 2020</w:t>
            </w:r>
          </w:p>
        </w:tc>
      </w:tr>
      <w:tr w:rsidR="00D57405" w14:paraId="7606579A" w14:textId="77777777" w:rsidTr="00A44D8D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608B1" w14:textId="77777777" w:rsidR="00D57405" w:rsidRDefault="00D57405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363C" w14:textId="1A5B23AA" w:rsidR="00D57405" w:rsidRDefault="00D57405" w:rsidP="006A01E7">
            <w:pPr>
              <w:pStyle w:val="Standard1"/>
              <w:spacing w:before="120" w:after="120"/>
            </w:pPr>
            <w:r>
              <w:t xml:space="preserve">Date: </w:t>
            </w:r>
            <w:r w:rsidR="006026BA">
              <w:t>March 9</w:t>
            </w:r>
            <w:r>
              <w:t>, 2020</w:t>
            </w:r>
          </w:p>
          <w:p w14:paraId="14755DA9" w14:textId="5C497529" w:rsidR="00D57405" w:rsidRDefault="00D57405" w:rsidP="006A01E7">
            <w:pPr>
              <w:pStyle w:val="Standard1"/>
              <w:spacing w:before="120" w:after="120"/>
            </w:pPr>
            <w:r>
              <w:t xml:space="preserve">Time: </w:t>
            </w:r>
            <w:r w:rsidR="005E0B2A">
              <w:t>10</w:t>
            </w:r>
            <w:r>
              <w:t xml:space="preserve"> am – </w:t>
            </w:r>
            <w:r w:rsidR="005E0B2A">
              <w:t>2</w:t>
            </w:r>
            <w:r>
              <w:t xml:space="preserve"> pm</w:t>
            </w:r>
          </w:p>
          <w:p w14:paraId="7596E945" w14:textId="51824224" w:rsidR="00D57405" w:rsidRDefault="00D57405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A44D8D">
              <w:t>Cafeteria</w:t>
            </w:r>
          </w:p>
          <w:p w14:paraId="397FE3D8" w14:textId="23025FE7" w:rsidR="00D57405" w:rsidRDefault="00D57405" w:rsidP="006A01E7">
            <w:pPr>
              <w:pStyle w:val="Standard1"/>
              <w:spacing w:before="120" w:after="120"/>
            </w:pPr>
            <w:r>
              <w:t xml:space="preserve">Agenda: </w:t>
            </w:r>
            <w:r w:rsidR="006026BA">
              <w:t>Finish preparing for presentation including setup before presenting</w:t>
            </w:r>
          </w:p>
          <w:p w14:paraId="7A549EF8" w14:textId="77777777" w:rsidR="00D57405" w:rsidRDefault="00D57405" w:rsidP="006A01E7">
            <w:pPr>
              <w:pStyle w:val="Standard1"/>
              <w:spacing w:before="120" w:after="120"/>
            </w:pPr>
          </w:p>
          <w:p w14:paraId="1B639791" w14:textId="77777777" w:rsidR="00D57405" w:rsidRDefault="00D57405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6BA58BC" w14:textId="77777777" w:rsidR="00D57405" w:rsidRPr="0068006E" w:rsidRDefault="00D57405" w:rsidP="006A01E7">
            <w:pPr>
              <w:rPr>
                <w:b/>
                <w:lang w:val="en-GB"/>
              </w:rPr>
            </w:pPr>
          </w:p>
          <w:p w14:paraId="45EB13F1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6668D0C0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5E1D4B89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24E7B54A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822AEA6" w14:textId="77777777" w:rsidR="00D57405" w:rsidRPr="0016291E" w:rsidRDefault="00D57405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2FD2F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7B69C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563E7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</w:tbl>
    <w:p w14:paraId="51F72B65" w14:textId="746E84DC" w:rsidR="009665B4" w:rsidRDefault="009665B4" w:rsidP="0016291E">
      <w:pPr>
        <w:rPr>
          <w:lang w:val="en-GB"/>
        </w:rPr>
      </w:pPr>
    </w:p>
    <w:p w14:paraId="108C60E9" w14:textId="3CDC00C6" w:rsidR="007C0B2F" w:rsidRDefault="007C0B2F" w:rsidP="0016291E">
      <w:pPr>
        <w:rPr>
          <w:lang w:val="en-GB"/>
        </w:rPr>
      </w:pPr>
    </w:p>
    <w:p w14:paraId="5F1690EE" w14:textId="7FC2F4F7" w:rsidR="006026BA" w:rsidRDefault="006026BA" w:rsidP="0016291E">
      <w:pPr>
        <w:rPr>
          <w:lang w:val="en-GB"/>
        </w:rPr>
      </w:pPr>
    </w:p>
    <w:p w14:paraId="753CA741" w14:textId="32E96ED0" w:rsidR="006026BA" w:rsidRDefault="006026BA" w:rsidP="0016291E">
      <w:pPr>
        <w:rPr>
          <w:lang w:val="en-GB"/>
        </w:rPr>
      </w:pPr>
    </w:p>
    <w:p w14:paraId="404CE154" w14:textId="606D1D18" w:rsidR="006026BA" w:rsidRDefault="006026BA" w:rsidP="0016291E">
      <w:pPr>
        <w:rPr>
          <w:lang w:val="en-GB"/>
        </w:rPr>
      </w:pPr>
    </w:p>
    <w:p w14:paraId="550209CB" w14:textId="4A3E960D" w:rsidR="006026BA" w:rsidRDefault="006026BA" w:rsidP="0016291E">
      <w:pPr>
        <w:rPr>
          <w:lang w:val="en-GB"/>
        </w:rPr>
      </w:pPr>
    </w:p>
    <w:p w14:paraId="5E0F3A60" w14:textId="093F63EC" w:rsidR="006026BA" w:rsidRDefault="006026BA" w:rsidP="0016291E">
      <w:pPr>
        <w:rPr>
          <w:lang w:val="en-GB"/>
        </w:rPr>
      </w:pPr>
    </w:p>
    <w:p w14:paraId="5FE90F8D" w14:textId="0B06849E" w:rsidR="006026BA" w:rsidRDefault="006026BA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6026BA" w14:paraId="22BDADA3" w14:textId="77777777" w:rsidTr="0071037F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4BF9D3D4" w14:textId="77777777" w:rsidR="006026BA" w:rsidRDefault="006026BA" w:rsidP="0071037F">
            <w:pPr>
              <w:pStyle w:val="Standard1"/>
            </w:pPr>
            <w:r>
              <w:rPr>
                <w:lang w:val="en-GB"/>
              </w:rPr>
              <w:lastRenderedPageBreak/>
              <w:br w:type="page"/>
            </w:r>
          </w:p>
        </w:tc>
        <w:tc>
          <w:tcPr>
            <w:tcW w:w="1428" w:type="dxa"/>
            <w:shd w:val="pct10" w:color="auto" w:fill="auto"/>
          </w:tcPr>
          <w:p w14:paraId="4A4044A8" w14:textId="77777777" w:rsidR="006026BA" w:rsidRDefault="006026BA" w:rsidP="0071037F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1E96B64D" w14:textId="77777777" w:rsidR="006026BA" w:rsidRDefault="006026BA" w:rsidP="0071037F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16DC7693" w14:textId="77777777" w:rsidR="006026BA" w:rsidRDefault="006026BA" w:rsidP="0071037F">
            <w:pPr>
              <w:pStyle w:val="Standard1"/>
            </w:pPr>
          </w:p>
        </w:tc>
      </w:tr>
      <w:tr w:rsidR="006026BA" w14:paraId="44A27F1B" w14:textId="77777777" w:rsidTr="0071037F">
        <w:trPr>
          <w:trHeight w:val="1447"/>
        </w:trPr>
        <w:tc>
          <w:tcPr>
            <w:tcW w:w="2185" w:type="dxa"/>
            <w:shd w:val="pct10" w:color="auto" w:fill="auto"/>
          </w:tcPr>
          <w:p w14:paraId="61BAFD96" w14:textId="77777777" w:rsidR="006026BA" w:rsidRDefault="006026BA" w:rsidP="0071037F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5D9F463F" w14:textId="77777777" w:rsidR="006026BA" w:rsidRPr="00A245F2" w:rsidRDefault="006026BA" w:rsidP="0071037F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4256C829" w14:textId="77777777" w:rsidR="006026BA" w:rsidRPr="00A245F2" w:rsidRDefault="006026BA" w:rsidP="0071037F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649AE9B" w14:textId="1A195BF2" w:rsidR="006026BA" w:rsidRPr="00A245F2" w:rsidRDefault="006026BA" w:rsidP="0071037F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2</w:t>
            </w:r>
          </w:p>
          <w:p w14:paraId="23BC1E64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2E6B102" w14:textId="4FDA99F4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March </w:t>
            </w: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, 2020                                                Time: 1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m – 2 pm</w:t>
            </w:r>
          </w:p>
          <w:p w14:paraId="6721428F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George Brown Cafeteria</w:t>
            </w:r>
          </w:p>
        </w:tc>
        <w:tc>
          <w:tcPr>
            <w:tcW w:w="1428" w:type="dxa"/>
            <w:shd w:val="pct10" w:color="auto" w:fill="auto"/>
          </w:tcPr>
          <w:p w14:paraId="020367EF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57B6E93B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F1E5920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A4DDF30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87827FA" w14:textId="77777777" w:rsidR="006026BA" w:rsidRDefault="006026BA" w:rsidP="0071037F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6026BA" w14:paraId="32D69229" w14:textId="77777777" w:rsidTr="0071037F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28F30E1E" w14:textId="77777777" w:rsidR="006026BA" w:rsidRDefault="006026BA" w:rsidP="0071037F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71708A" w14:textId="77777777" w:rsidR="006026BA" w:rsidRDefault="006026BA" w:rsidP="0071037F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0DF7173B" w14:textId="77777777" w:rsidR="006026BA" w:rsidRDefault="006026BA" w:rsidP="0071037F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5B42F5A5" w14:textId="77777777" w:rsidR="006026BA" w:rsidRDefault="006026BA" w:rsidP="0071037F">
            <w:pPr>
              <w:pStyle w:val="Standard1"/>
            </w:pPr>
          </w:p>
        </w:tc>
      </w:tr>
      <w:tr w:rsidR="006026BA" w14:paraId="61C85735" w14:textId="77777777" w:rsidTr="0071037F">
        <w:trPr>
          <w:trHeight w:val="465"/>
        </w:trPr>
        <w:tc>
          <w:tcPr>
            <w:tcW w:w="6534" w:type="dxa"/>
            <w:gridSpan w:val="2"/>
          </w:tcPr>
          <w:p w14:paraId="6CB1F2DA" w14:textId="77777777" w:rsidR="006026BA" w:rsidRDefault="006026BA" w:rsidP="0071037F">
            <w:pPr>
              <w:pStyle w:val="Standard1"/>
            </w:pPr>
          </w:p>
        </w:tc>
        <w:tc>
          <w:tcPr>
            <w:tcW w:w="1428" w:type="dxa"/>
          </w:tcPr>
          <w:p w14:paraId="01BE8BBC" w14:textId="77777777" w:rsidR="006026BA" w:rsidRDefault="006026BA" w:rsidP="0071037F">
            <w:pPr>
              <w:pStyle w:val="Standard1"/>
            </w:pPr>
          </w:p>
        </w:tc>
        <w:tc>
          <w:tcPr>
            <w:tcW w:w="1266" w:type="dxa"/>
          </w:tcPr>
          <w:p w14:paraId="06036C90" w14:textId="77777777" w:rsidR="006026BA" w:rsidRDefault="006026BA" w:rsidP="0071037F">
            <w:pPr>
              <w:pStyle w:val="Standard1"/>
            </w:pPr>
          </w:p>
        </w:tc>
        <w:tc>
          <w:tcPr>
            <w:tcW w:w="1212" w:type="dxa"/>
          </w:tcPr>
          <w:p w14:paraId="4C688BCF" w14:textId="77777777" w:rsidR="006026BA" w:rsidRDefault="006026BA" w:rsidP="0071037F">
            <w:pPr>
              <w:pStyle w:val="Standard1"/>
            </w:pPr>
          </w:p>
        </w:tc>
      </w:tr>
      <w:tr w:rsidR="006026BA" w14:paraId="2BAEEB48" w14:textId="77777777" w:rsidTr="0071037F">
        <w:trPr>
          <w:trHeight w:val="981"/>
        </w:trPr>
        <w:tc>
          <w:tcPr>
            <w:tcW w:w="2185" w:type="dxa"/>
          </w:tcPr>
          <w:p w14:paraId="5DC6870F" w14:textId="77777777" w:rsidR="006026BA" w:rsidRDefault="006026BA" w:rsidP="0071037F">
            <w:r>
              <w:t>Attendees:</w:t>
            </w:r>
          </w:p>
        </w:tc>
        <w:tc>
          <w:tcPr>
            <w:tcW w:w="4349" w:type="dxa"/>
          </w:tcPr>
          <w:p w14:paraId="4AE45927" w14:textId="77777777" w:rsidR="006026BA" w:rsidRDefault="006026BA" w:rsidP="006026BA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353D0044" w14:textId="77777777" w:rsidR="006026BA" w:rsidRDefault="006026BA" w:rsidP="006026BA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003FF50B" w14:textId="77777777" w:rsidR="006026BA" w:rsidRDefault="006026BA" w:rsidP="006026BA">
            <w:pPr>
              <w:pStyle w:val="Standard1"/>
            </w:pPr>
            <w:r>
              <w:t>Team member 3: Elder Guerra</w:t>
            </w:r>
          </w:p>
          <w:p w14:paraId="1BC1D34A" w14:textId="30A84D49" w:rsidR="006026BA" w:rsidRDefault="006026BA" w:rsidP="006026BA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75D37AA6" w14:textId="77777777" w:rsidR="006026BA" w:rsidRDefault="006026BA" w:rsidP="0071037F">
            <w:pPr>
              <w:pStyle w:val="Standard1"/>
            </w:pPr>
          </w:p>
        </w:tc>
        <w:tc>
          <w:tcPr>
            <w:tcW w:w="1266" w:type="dxa"/>
          </w:tcPr>
          <w:p w14:paraId="4D15180F" w14:textId="77777777" w:rsidR="006026BA" w:rsidRDefault="006026BA" w:rsidP="0071037F">
            <w:pPr>
              <w:pStyle w:val="Standard1"/>
            </w:pPr>
          </w:p>
        </w:tc>
        <w:tc>
          <w:tcPr>
            <w:tcW w:w="1212" w:type="dxa"/>
          </w:tcPr>
          <w:p w14:paraId="3D48C4B3" w14:textId="77777777" w:rsidR="006026BA" w:rsidRDefault="006026BA" w:rsidP="0071037F">
            <w:pPr>
              <w:pStyle w:val="Standard1"/>
            </w:pPr>
          </w:p>
        </w:tc>
      </w:tr>
      <w:tr w:rsidR="006026BA" w14:paraId="3FCF7E86" w14:textId="77777777" w:rsidTr="0071037F">
        <w:trPr>
          <w:trHeight w:val="68"/>
        </w:trPr>
        <w:tc>
          <w:tcPr>
            <w:tcW w:w="6534" w:type="dxa"/>
            <w:gridSpan w:val="2"/>
          </w:tcPr>
          <w:p w14:paraId="70850457" w14:textId="77777777" w:rsidR="006026BA" w:rsidRDefault="006026BA" w:rsidP="0071037F">
            <w:pPr>
              <w:pStyle w:val="Standard1"/>
            </w:pPr>
          </w:p>
        </w:tc>
        <w:tc>
          <w:tcPr>
            <w:tcW w:w="1428" w:type="dxa"/>
          </w:tcPr>
          <w:p w14:paraId="3A047FFB" w14:textId="77777777" w:rsidR="006026BA" w:rsidRDefault="006026BA" w:rsidP="0071037F">
            <w:pPr>
              <w:pStyle w:val="Standard1"/>
            </w:pPr>
          </w:p>
        </w:tc>
        <w:tc>
          <w:tcPr>
            <w:tcW w:w="1266" w:type="dxa"/>
          </w:tcPr>
          <w:p w14:paraId="59AE9C1F" w14:textId="77777777" w:rsidR="006026BA" w:rsidRDefault="006026BA" w:rsidP="0071037F">
            <w:pPr>
              <w:pStyle w:val="Standard1"/>
            </w:pPr>
          </w:p>
        </w:tc>
        <w:tc>
          <w:tcPr>
            <w:tcW w:w="1212" w:type="dxa"/>
          </w:tcPr>
          <w:p w14:paraId="1AA8263C" w14:textId="77777777" w:rsidR="006026BA" w:rsidRDefault="006026BA" w:rsidP="0071037F">
            <w:pPr>
              <w:pStyle w:val="Standard1"/>
            </w:pPr>
          </w:p>
        </w:tc>
      </w:tr>
      <w:tr w:rsidR="006026BA" w14:paraId="458193BF" w14:textId="77777777" w:rsidTr="0071037F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635B366" w14:textId="77777777" w:rsidR="006026BA" w:rsidRDefault="006026BA" w:rsidP="0071037F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3005EE" w14:textId="77777777" w:rsidR="006026BA" w:rsidRDefault="006026BA" w:rsidP="0071037F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E6045F1" w14:textId="77777777" w:rsidR="006026BA" w:rsidRDefault="006026BA" w:rsidP="0071037F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67F729" w14:textId="77777777" w:rsidR="006026BA" w:rsidRDefault="006026BA" w:rsidP="0071037F">
            <w:pPr>
              <w:pStyle w:val="Standard1"/>
              <w:rPr>
                <w:b/>
                <w:sz w:val="36"/>
              </w:rPr>
            </w:pPr>
          </w:p>
        </w:tc>
      </w:tr>
      <w:tr w:rsidR="006026BA" w14:paraId="68FA5D4B" w14:textId="77777777" w:rsidTr="0071037F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DD48A" w14:textId="77777777" w:rsidR="006026BA" w:rsidRDefault="006026BA" w:rsidP="0071037F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F76EC" w14:textId="77777777" w:rsidR="006026BA" w:rsidRDefault="006026BA" w:rsidP="0071037F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1E578" w14:textId="77777777" w:rsidR="006026BA" w:rsidRDefault="006026BA" w:rsidP="0071037F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ED0D1A" w14:textId="77777777" w:rsidR="006026BA" w:rsidRDefault="006026BA" w:rsidP="0071037F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1C767D" w14:textId="77777777" w:rsidR="006026BA" w:rsidRPr="00285969" w:rsidRDefault="006026BA" w:rsidP="0071037F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6026BA" w14:paraId="6B6C5C3D" w14:textId="77777777" w:rsidTr="0071037F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9F5D0" w14:textId="77777777" w:rsidR="006026BA" w:rsidRDefault="006026BA" w:rsidP="0071037F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81829" w14:textId="77777777" w:rsidR="006026BA" w:rsidRDefault="006026BA" w:rsidP="0071037F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3B071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4A6D6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113AB" w14:textId="77777777" w:rsidR="006026BA" w:rsidRDefault="006026BA" w:rsidP="0071037F">
            <w:pPr>
              <w:pStyle w:val="Standard1"/>
              <w:spacing w:before="120" w:after="120"/>
            </w:pPr>
          </w:p>
        </w:tc>
      </w:tr>
      <w:tr w:rsidR="006026BA" w14:paraId="5C83EDE8" w14:textId="77777777" w:rsidTr="0071037F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B7730" w14:textId="77777777" w:rsidR="006026BA" w:rsidRDefault="006026BA" w:rsidP="0071037F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3CFD" w14:textId="77777777" w:rsidR="006026BA" w:rsidRDefault="006026BA" w:rsidP="0071037F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87380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DB2D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C39D7" w14:textId="77777777" w:rsidR="006026BA" w:rsidRDefault="006026BA" w:rsidP="0071037F">
            <w:pPr>
              <w:pStyle w:val="Standard1"/>
              <w:spacing w:before="120" w:after="120"/>
            </w:pPr>
          </w:p>
        </w:tc>
      </w:tr>
      <w:tr w:rsidR="006026BA" w14:paraId="32E312FF" w14:textId="77777777" w:rsidTr="0071037F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AC069" w14:textId="77777777" w:rsidR="006026BA" w:rsidRDefault="006026BA" w:rsidP="0071037F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461E5" w14:textId="52AD4D31" w:rsidR="006026BA" w:rsidRDefault="006026BA" w:rsidP="0071037F">
            <w:pPr>
              <w:pStyle w:val="Standard1"/>
              <w:spacing w:before="120" w:after="120"/>
            </w:pPr>
            <w:r>
              <w:t>Finish preparing for presentation including setup before presenting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C81A9" w14:textId="77777777" w:rsidR="006026BA" w:rsidRDefault="006026BA" w:rsidP="0071037F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6E06D" w14:textId="3E753538" w:rsidR="006026BA" w:rsidRDefault="006026BA" w:rsidP="0071037F">
            <w:pPr>
              <w:pStyle w:val="Standard1"/>
              <w:spacing w:before="120" w:after="120"/>
            </w:pPr>
            <w:r>
              <w:t xml:space="preserve">Mar </w:t>
            </w:r>
            <w:r>
              <w:t>9</w:t>
            </w:r>
            <w:r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C79A3" w14:textId="33CB5AE8" w:rsidR="006026BA" w:rsidRDefault="006026BA" w:rsidP="0071037F">
            <w:pPr>
              <w:pStyle w:val="Standard1"/>
              <w:spacing w:before="120" w:after="120"/>
            </w:pPr>
            <w:r>
              <w:t xml:space="preserve">Mar </w:t>
            </w:r>
            <w:r>
              <w:t>9</w:t>
            </w:r>
            <w:r>
              <w:t xml:space="preserve"> 2020</w:t>
            </w:r>
          </w:p>
        </w:tc>
      </w:tr>
      <w:tr w:rsidR="006026BA" w14:paraId="4F4D8F2E" w14:textId="77777777" w:rsidTr="0071037F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5C7DA1" w14:textId="77777777" w:rsidR="006026BA" w:rsidRDefault="006026BA" w:rsidP="0071037F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C5DC9" w14:textId="78A3980C" w:rsidR="006026BA" w:rsidRDefault="006026BA" w:rsidP="0071037F">
            <w:pPr>
              <w:pStyle w:val="Standard1"/>
              <w:spacing w:before="120" w:after="120"/>
            </w:pPr>
            <w:r>
              <w:t xml:space="preserve">Date: </w:t>
            </w:r>
            <w:r>
              <w:t>March 10</w:t>
            </w:r>
            <w:r>
              <w:t>, 2020</w:t>
            </w:r>
          </w:p>
          <w:p w14:paraId="73B6A8C1" w14:textId="094CBD77" w:rsidR="006026BA" w:rsidRDefault="006026BA" w:rsidP="0071037F">
            <w:pPr>
              <w:pStyle w:val="Standard1"/>
              <w:spacing w:before="120" w:after="120"/>
            </w:pPr>
            <w:r>
              <w:t>Time: 1</w:t>
            </w:r>
            <w:r>
              <w:t>2</w:t>
            </w:r>
            <w:r>
              <w:t xml:space="preserve"> </w:t>
            </w:r>
            <w:r>
              <w:t>p</w:t>
            </w:r>
            <w:r>
              <w:t>m – 2 pm</w:t>
            </w:r>
          </w:p>
          <w:p w14:paraId="4174F1EB" w14:textId="77777777" w:rsidR="006026BA" w:rsidRDefault="006026BA" w:rsidP="0071037F">
            <w:pPr>
              <w:pStyle w:val="Standard1"/>
              <w:spacing w:before="120" w:after="120"/>
            </w:pPr>
            <w:r>
              <w:t>Location: George Brown Cafeteria</w:t>
            </w:r>
          </w:p>
          <w:p w14:paraId="3E719D50" w14:textId="77777777" w:rsidR="006026BA" w:rsidRDefault="006026BA" w:rsidP="0071037F">
            <w:pPr>
              <w:pStyle w:val="Standard1"/>
              <w:spacing w:before="120" w:after="120"/>
            </w:pPr>
            <w:r>
              <w:t>Agenda: Discuss everyone’s progress on assigned tasks and address any issues with development.</w:t>
            </w:r>
          </w:p>
          <w:p w14:paraId="27ACD0D8" w14:textId="77777777" w:rsidR="006026BA" w:rsidRDefault="006026BA" w:rsidP="0071037F">
            <w:pPr>
              <w:pStyle w:val="Standard1"/>
              <w:spacing w:before="120" w:after="120"/>
            </w:pPr>
          </w:p>
          <w:p w14:paraId="2BD4AC96" w14:textId="77777777" w:rsidR="006026BA" w:rsidRDefault="006026BA" w:rsidP="0071037F">
            <w:pPr>
              <w:rPr>
                <w:b/>
                <w:lang w:val="en-GB"/>
              </w:rPr>
            </w:pPr>
            <w:bookmarkStart w:id="5" w:name="_GoBack"/>
            <w:bookmarkEnd w:id="5"/>
            <w:r w:rsidRPr="0068006E">
              <w:rPr>
                <w:b/>
                <w:lang w:val="en-GB"/>
              </w:rPr>
              <w:t>Signature:</w:t>
            </w:r>
          </w:p>
          <w:p w14:paraId="18EDC039" w14:textId="77777777" w:rsidR="006026BA" w:rsidRPr="0068006E" w:rsidRDefault="006026BA" w:rsidP="0071037F">
            <w:pPr>
              <w:rPr>
                <w:b/>
                <w:lang w:val="en-GB"/>
              </w:rPr>
            </w:pPr>
          </w:p>
          <w:p w14:paraId="73F41A5A" w14:textId="77777777" w:rsidR="006026BA" w:rsidRDefault="006026BA" w:rsidP="0071037F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76A3F21E" w14:textId="77777777" w:rsidR="006026BA" w:rsidRDefault="006026BA" w:rsidP="0071037F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0A8C59D2" w14:textId="77777777" w:rsidR="006026BA" w:rsidRDefault="006026BA" w:rsidP="0071037F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455E7693" w14:textId="77777777" w:rsidR="006026BA" w:rsidRDefault="006026BA" w:rsidP="0071037F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53F7C276" w14:textId="77777777" w:rsidR="006026BA" w:rsidRPr="0016291E" w:rsidRDefault="006026BA" w:rsidP="0071037F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C19A2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043DB" w14:textId="77777777" w:rsidR="006026BA" w:rsidRDefault="006026BA" w:rsidP="0071037F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7E088" w14:textId="77777777" w:rsidR="006026BA" w:rsidRDefault="006026BA" w:rsidP="0071037F">
            <w:pPr>
              <w:pStyle w:val="Standard1"/>
              <w:spacing w:before="120" w:after="120"/>
            </w:pPr>
          </w:p>
        </w:tc>
      </w:tr>
    </w:tbl>
    <w:p w14:paraId="6B342EF1" w14:textId="77777777" w:rsidR="006026BA" w:rsidRDefault="006026BA" w:rsidP="0016291E">
      <w:pPr>
        <w:rPr>
          <w:lang w:val="en-GB"/>
        </w:rPr>
      </w:pPr>
    </w:p>
    <w:sectPr w:rsidR="006026BA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24F5B"/>
    <w:rsid w:val="00056104"/>
    <w:rsid w:val="00062C8D"/>
    <w:rsid w:val="00073410"/>
    <w:rsid w:val="00087F03"/>
    <w:rsid w:val="000B66C5"/>
    <w:rsid w:val="000D29B9"/>
    <w:rsid w:val="000E1E0D"/>
    <w:rsid w:val="00114AE8"/>
    <w:rsid w:val="00120431"/>
    <w:rsid w:val="001229B6"/>
    <w:rsid w:val="0012691A"/>
    <w:rsid w:val="00136D2C"/>
    <w:rsid w:val="00142DD0"/>
    <w:rsid w:val="0016291E"/>
    <w:rsid w:val="00187519"/>
    <w:rsid w:val="001B7575"/>
    <w:rsid w:val="001D01D2"/>
    <w:rsid w:val="00207F81"/>
    <w:rsid w:val="00232FAA"/>
    <w:rsid w:val="00245DEB"/>
    <w:rsid w:val="00255051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E4FBD"/>
    <w:rsid w:val="002F2A5F"/>
    <w:rsid w:val="00317406"/>
    <w:rsid w:val="003219C5"/>
    <w:rsid w:val="00345897"/>
    <w:rsid w:val="00382469"/>
    <w:rsid w:val="00386AD2"/>
    <w:rsid w:val="003D0276"/>
    <w:rsid w:val="003D2877"/>
    <w:rsid w:val="004070FC"/>
    <w:rsid w:val="00445966"/>
    <w:rsid w:val="00476EF0"/>
    <w:rsid w:val="004C7374"/>
    <w:rsid w:val="004C7778"/>
    <w:rsid w:val="004E2405"/>
    <w:rsid w:val="00534F83"/>
    <w:rsid w:val="00564447"/>
    <w:rsid w:val="005C44D4"/>
    <w:rsid w:val="005E0B2A"/>
    <w:rsid w:val="005F3F0E"/>
    <w:rsid w:val="006026BA"/>
    <w:rsid w:val="00641B79"/>
    <w:rsid w:val="006434AF"/>
    <w:rsid w:val="00657935"/>
    <w:rsid w:val="0066588B"/>
    <w:rsid w:val="00674881"/>
    <w:rsid w:val="0068006E"/>
    <w:rsid w:val="0069715A"/>
    <w:rsid w:val="006C25AC"/>
    <w:rsid w:val="006C2D56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510"/>
    <w:rsid w:val="00803A32"/>
    <w:rsid w:val="00815FE8"/>
    <w:rsid w:val="008A7CFF"/>
    <w:rsid w:val="008C34CB"/>
    <w:rsid w:val="00914913"/>
    <w:rsid w:val="009665B4"/>
    <w:rsid w:val="009D7B44"/>
    <w:rsid w:val="009E187C"/>
    <w:rsid w:val="009E5D4F"/>
    <w:rsid w:val="00A02D79"/>
    <w:rsid w:val="00A12251"/>
    <w:rsid w:val="00A222A5"/>
    <w:rsid w:val="00A245F2"/>
    <w:rsid w:val="00A44D8D"/>
    <w:rsid w:val="00A77DC2"/>
    <w:rsid w:val="00AA1823"/>
    <w:rsid w:val="00AA463B"/>
    <w:rsid w:val="00AC0DE2"/>
    <w:rsid w:val="00AD2CA9"/>
    <w:rsid w:val="00AD62D4"/>
    <w:rsid w:val="00B10DC2"/>
    <w:rsid w:val="00B357FB"/>
    <w:rsid w:val="00B526F9"/>
    <w:rsid w:val="00B61EE9"/>
    <w:rsid w:val="00B849EF"/>
    <w:rsid w:val="00BA081D"/>
    <w:rsid w:val="00C267F1"/>
    <w:rsid w:val="00C354D5"/>
    <w:rsid w:val="00C641E4"/>
    <w:rsid w:val="00C73F96"/>
    <w:rsid w:val="00CD13BB"/>
    <w:rsid w:val="00D115B1"/>
    <w:rsid w:val="00D57405"/>
    <w:rsid w:val="00D64A49"/>
    <w:rsid w:val="00D66AF9"/>
    <w:rsid w:val="00DA41A9"/>
    <w:rsid w:val="00DA79A8"/>
    <w:rsid w:val="00DB269A"/>
    <w:rsid w:val="00DB33C2"/>
    <w:rsid w:val="00DC6A63"/>
    <w:rsid w:val="00E206AB"/>
    <w:rsid w:val="00E36262"/>
    <w:rsid w:val="00E56424"/>
    <w:rsid w:val="00E65727"/>
    <w:rsid w:val="00E72CA7"/>
    <w:rsid w:val="00E8133F"/>
    <w:rsid w:val="00EA25B9"/>
    <w:rsid w:val="00EB0AEB"/>
    <w:rsid w:val="00F07F96"/>
    <w:rsid w:val="00F44F3A"/>
    <w:rsid w:val="00F76EEE"/>
    <w:rsid w:val="00FA53C1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E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