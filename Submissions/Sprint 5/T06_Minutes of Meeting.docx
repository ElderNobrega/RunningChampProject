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6A5E2E26" w14:textId="77777777" w:rsidTr="00255051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6841550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2D66DA03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5DC665F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1F430D33" w14:textId="77777777" w:rsidR="00782380" w:rsidRDefault="00782380">
            <w:pPr>
              <w:pStyle w:val="Standard1"/>
            </w:pPr>
          </w:p>
        </w:tc>
      </w:tr>
      <w:tr w:rsidR="00782380" w14:paraId="1D868435" w14:textId="77777777" w:rsidTr="00255051">
        <w:trPr>
          <w:trHeight w:val="1447"/>
        </w:trPr>
        <w:tc>
          <w:tcPr>
            <w:tcW w:w="2215" w:type="dxa"/>
            <w:shd w:val="pct10" w:color="auto" w:fill="auto"/>
          </w:tcPr>
          <w:p w14:paraId="3A1D52BA" w14:textId="5CB0B2B2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345897">
              <w:rPr>
                <w:b/>
                <w:sz w:val="40"/>
              </w:rPr>
              <w:t>06</w:t>
            </w:r>
          </w:p>
        </w:tc>
        <w:tc>
          <w:tcPr>
            <w:tcW w:w="4432" w:type="dxa"/>
            <w:shd w:val="pct10" w:color="auto" w:fill="auto"/>
          </w:tcPr>
          <w:p w14:paraId="11FB8B21" w14:textId="01C4324E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345897">
              <w:rPr>
                <w:b/>
                <w:sz w:val="36"/>
                <w:szCs w:val="36"/>
              </w:rPr>
              <w:t>I</w:t>
            </w:r>
          </w:p>
          <w:p w14:paraId="7A15377E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AFEDA0E" w14:textId="4C674734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345897">
              <w:rPr>
                <w:b/>
                <w:sz w:val="36"/>
                <w:szCs w:val="36"/>
              </w:rPr>
              <w:t>1</w:t>
            </w:r>
          </w:p>
          <w:p w14:paraId="3E001989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4E07D6E" w14:textId="0FDE6961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345897">
              <w:rPr>
                <w:b/>
                <w:sz w:val="24"/>
              </w:rPr>
              <w:t>January 6, 2020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345897">
              <w:rPr>
                <w:b/>
                <w:sz w:val="24"/>
              </w:rPr>
              <w:t xml:space="preserve"> 12 pm – 2 pm</w:t>
            </w:r>
          </w:p>
          <w:p w14:paraId="5338A493" w14:textId="4D3F03BF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345897">
              <w:rPr>
                <w:b/>
                <w:sz w:val="24"/>
              </w:rPr>
              <w:t xml:space="preserve"> George Brown Cafeteria</w:t>
            </w:r>
          </w:p>
        </w:tc>
        <w:tc>
          <w:tcPr>
            <w:tcW w:w="1428" w:type="dxa"/>
            <w:shd w:val="pct10" w:color="auto" w:fill="auto"/>
          </w:tcPr>
          <w:p w14:paraId="3F0E7D69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29EDEF1A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27FA76A3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EA61BE9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589AB89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12882104" w14:textId="77777777" w:rsidTr="00255051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4C8AAC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7EFA8E1B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6D2AA861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188A73C6" w14:textId="77777777" w:rsidR="00782380" w:rsidRDefault="00782380">
            <w:pPr>
              <w:pStyle w:val="Standard1"/>
            </w:pPr>
          </w:p>
        </w:tc>
      </w:tr>
      <w:tr w:rsidR="00782380" w14:paraId="27891206" w14:textId="77777777" w:rsidTr="00255051">
        <w:trPr>
          <w:trHeight w:val="465"/>
        </w:trPr>
        <w:tc>
          <w:tcPr>
            <w:tcW w:w="6647" w:type="dxa"/>
            <w:gridSpan w:val="2"/>
          </w:tcPr>
          <w:p w14:paraId="0B673EC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12DFB468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18AD0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6CB2EF09" w14:textId="77777777" w:rsidR="00782380" w:rsidRDefault="00782380">
            <w:pPr>
              <w:pStyle w:val="Standard1"/>
            </w:pPr>
          </w:p>
        </w:tc>
      </w:tr>
      <w:tr w:rsidR="00782380" w14:paraId="23ED4FBD" w14:textId="77777777" w:rsidTr="00255051">
        <w:trPr>
          <w:trHeight w:val="981"/>
        </w:trPr>
        <w:tc>
          <w:tcPr>
            <w:tcW w:w="2215" w:type="dxa"/>
          </w:tcPr>
          <w:p w14:paraId="50853D6E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6141A40E" w14:textId="77777777" w:rsidR="00345897" w:rsidRDefault="00782380">
            <w:pPr>
              <w:pStyle w:val="Standard1"/>
            </w:pPr>
            <w:r>
              <w:t>Team member 1:</w:t>
            </w:r>
            <w:r w:rsidR="00345897">
              <w:t xml:space="preserve"> </w:t>
            </w:r>
            <w:proofErr w:type="spellStart"/>
            <w:r w:rsidR="00345897">
              <w:t>Akwasi</w:t>
            </w:r>
            <w:proofErr w:type="spellEnd"/>
            <w:r w:rsidR="00345897">
              <w:t xml:space="preserve"> </w:t>
            </w:r>
            <w:proofErr w:type="spellStart"/>
            <w:r w:rsidR="00345897">
              <w:t>Himah</w:t>
            </w:r>
            <w:proofErr w:type="spellEnd"/>
            <w:r>
              <w:t xml:space="preserve">                             </w:t>
            </w:r>
          </w:p>
          <w:p w14:paraId="22928938" w14:textId="61BF5D7C" w:rsidR="00782380" w:rsidRDefault="00782380">
            <w:pPr>
              <w:pStyle w:val="Standard1"/>
            </w:pPr>
            <w:r>
              <w:t xml:space="preserve">Team member </w:t>
            </w:r>
            <w:r w:rsidR="00345897">
              <w:t>2</w:t>
            </w:r>
            <w:r>
              <w:t xml:space="preserve">: </w:t>
            </w:r>
            <w:r w:rsidR="00345897">
              <w:t xml:space="preserve">Alan </w:t>
            </w:r>
            <w:proofErr w:type="spellStart"/>
            <w:r w:rsidR="00345897">
              <w:t>Pintor</w:t>
            </w:r>
            <w:proofErr w:type="spellEnd"/>
          </w:p>
          <w:p w14:paraId="44E1891E" w14:textId="77777777" w:rsidR="00345897" w:rsidRDefault="00782380" w:rsidP="00345897">
            <w:pPr>
              <w:pStyle w:val="Standard1"/>
            </w:pPr>
            <w:r>
              <w:t xml:space="preserve">Team member </w:t>
            </w:r>
            <w:r w:rsidR="00345897">
              <w:t>3</w:t>
            </w:r>
            <w:r>
              <w:t xml:space="preserve">: </w:t>
            </w:r>
            <w:r w:rsidR="00345897">
              <w:t>Elder Guerra</w:t>
            </w:r>
          </w:p>
          <w:p w14:paraId="1EA5F3A3" w14:textId="5DE9F512" w:rsidR="00782380" w:rsidRDefault="00782380" w:rsidP="00345897">
            <w:pPr>
              <w:pStyle w:val="Standard1"/>
            </w:pPr>
            <w:r>
              <w:t xml:space="preserve">Team member </w:t>
            </w:r>
            <w:r w:rsidR="00345897">
              <w:t>4</w:t>
            </w:r>
            <w:r>
              <w:t>:</w:t>
            </w:r>
            <w:r w:rsidR="00345897">
              <w:t xml:space="preserve"> Robert Slezak</w:t>
            </w:r>
          </w:p>
        </w:tc>
        <w:tc>
          <w:tcPr>
            <w:tcW w:w="1428" w:type="dxa"/>
          </w:tcPr>
          <w:p w14:paraId="5F8069C9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5C673F5A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7FF638C8" w14:textId="77777777" w:rsidR="00782380" w:rsidRDefault="00782380">
            <w:pPr>
              <w:pStyle w:val="Standard1"/>
            </w:pPr>
          </w:p>
        </w:tc>
      </w:tr>
      <w:bookmarkEnd w:id="3"/>
      <w:tr w:rsidR="00782380" w14:paraId="7AFB7514" w14:textId="77777777" w:rsidTr="00255051">
        <w:trPr>
          <w:trHeight w:val="68"/>
        </w:trPr>
        <w:tc>
          <w:tcPr>
            <w:tcW w:w="6647" w:type="dxa"/>
            <w:gridSpan w:val="2"/>
          </w:tcPr>
          <w:p w14:paraId="6218BB88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69DF413F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34D6FCD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36AF37C6" w14:textId="77777777" w:rsidR="00782380" w:rsidRDefault="00782380">
            <w:pPr>
              <w:pStyle w:val="Standard1"/>
            </w:pPr>
          </w:p>
        </w:tc>
      </w:tr>
      <w:tr w:rsidR="00782380" w14:paraId="5DF0B262" w14:textId="77777777" w:rsidTr="00255051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BC76B6A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7091C1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594878F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2148BF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69C6AAF" w14:textId="77777777" w:rsidTr="00255051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F84220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0DAE60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E7705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CAC4A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FA7D0E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40F1BF9" w14:textId="77777777" w:rsidTr="00255051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B5AB4A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792F7D" w14:textId="39B0BAAE" w:rsidR="00782380" w:rsidRDefault="00255051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1FC70C" w14:textId="77777777" w:rsidR="00782380" w:rsidRDefault="00782380" w:rsidP="00D115B1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23DBEC" w14:textId="77777777" w:rsidR="00782380" w:rsidRDefault="00782380" w:rsidP="00D115B1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8A7ED" w14:textId="77777777" w:rsidR="00782380" w:rsidRDefault="00782380" w:rsidP="00D115B1">
            <w:pPr>
              <w:pStyle w:val="Standard1"/>
              <w:spacing w:before="120" w:after="120"/>
            </w:pPr>
          </w:p>
        </w:tc>
      </w:tr>
      <w:tr w:rsidR="00782380" w14:paraId="4BD48EEA" w14:textId="77777777" w:rsidTr="00255051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B0D002" w14:textId="6AFB74C0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28D18A" w14:textId="0D665C93" w:rsidR="00782380" w:rsidRDefault="00255051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FB7BCB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C8DA5D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DDD6F" w14:textId="77777777" w:rsidR="00782380" w:rsidRDefault="00782380" w:rsidP="00F44F3A">
            <w:pPr>
              <w:pStyle w:val="Standard1"/>
              <w:spacing w:before="120" w:after="120"/>
            </w:pPr>
          </w:p>
        </w:tc>
      </w:tr>
      <w:tr w:rsidR="00782380" w14:paraId="3A43B819" w14:textId="77777777" w:rsidTr="00255051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B8B91" w14:textId="77777777" w:rsidR="00782380" w:rsidRDefault="00782380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A5FB04" w14:textId="2EDAC72A" w:rsidR="00782380" w:rsidRDefault="00255051" w:rsidP="00F44F3A">
            <w:pPr>
              <w:pStyle w:val="Standard1"/>
              <w:spacing w:before="120" w:after="120"/>
            </w:pPr>
            <w:r>
              <w:t>Setup of GitHub project and adding everybody as collaborators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9B8AEA" w14:textId="6D599A7E" w:rsidR="00782380" w:rsidRDefault="00255051" w:rsidP="00F44F3A">
            <w:pPr>
              <w:pStyle w:val="Standard1"/>
              <w:spacing w:before="120" w:after="120"/>
            </w:pPr>
            <w:r>
              <w:t>Everybody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2D1145" w14:textId="1CCC3C66" w:rsidR="00782380" w:rsidRDefault="00255051" w:rsidP="00F44F3A">
            <w:pPr>
              <w:pStyle w:val="Standard1"/>
              <w:spacing w:before="120" w:after="120"/>
            </w:pPr>
            <w:r>
              <w:t>Jan 6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FC61E1" w14:textId="1249303D" w:rsidR="00782380" w:rsidRDefault="00255051" w:rsidP="00F44F3A">
            <w:pPr>
              <w:pStyle w:val="Standard1"/>
              <w:spacing w:before="120" w:after="120"/>
            </w:pPr>
            <w:r>
              <w:t>Jan 6 2020</w:t>
            </w:r>
          </w:p>
        </w:tc>
      </w:tr>
      <w:tr w:rsidR="00782380" w14:paraId="7ADD465C" w14:textId="77777777" w:rsidTr="00255051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FA7C3C" w14:textId="77777777" w:rsidR="00782380" w:rsidRDefault="00782380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EBE0" w14:textId="60BA4E3D" w:rsidR="00782380" w:rsidRDefault="00255051" w:rsidP="00F44F3A">
            <w:pPr>
              <w:pStyle w:val="Standard1"/>
              <w:spacing w:before="120" w:after="120"/>
            </w:pPr>
            <w:r>
              <w:t>Creating initial project files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71E7A9" w14:textId="7800550A" w:rsidR="00782380" w:rsidRDefault="00255051" w:rsidP="00F44F3A">
            <w:pPr>
              <w:pStyle w:val="Standard1"/>
              <w:spacing w:before="120" w:after="120"/>
            </w:pPr>
            <w:r>
              <w:t>Robert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D11ED4" w14:textId="6235DD49" w:rsidR="00782380" w:rsidRDefault="00255051" w:rsidP="00F44F3A">
            <w:pPr>
              <w:pStyle w:val="Standard1"/>
              <w:spacing w:before="120" w:after="120"/>
            </w:pPr>
            <w:r>
              <w:t>Jan 6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987C17" w14:textId="3F614963" w:rsidR="00782380" w:rsidRDefault="00255051" w:rsidP="00F44F3A">
            <w:pPr>
              <w:pStyle w:val="Standard1"/>
              <w:spacing w:before="120" w:after="120"/>
            </w:pPr>
            <w:r>
              <w:t>Jan 10 2020</w:t>
            </w:r>
          </w:p>
        </w:tc>
      </w:tr>
      <w:tr w:rsidR="00782380" w14:paraId="3785BF7D" w14:textId="77777777" w:rsidTr="00255051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55B44B" w14:textId="77777777" w:rsidR="00782380" w:rsidRDefault="00782380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F25699" w14:textId="159FDB99" w:rsidR="00782380" w:rsidRDefault="00782380" w:rsidP="00F44F3A">
            <w:pPr>
              <w:pStyle w:val="Standard1"/>
              <w:spacing w:before="120" w:after="120"/>
            </w:pPr>
            <w:r>
              <w:t>Date:</w:t>
            </w:r>
            <w:r w:rsidR="00E206AB">
              <w:t xml:space="preserve"> January 7, 2020</w:t>
            </w:r>
          </w:p>
          <w:p w14:paraId="52F0EBA5" w14:textId="7EF0B9CE" w:rsidR="00782380" w:rsidRDefault="00782380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E206AB">
              <w:t>10 am – 12 pm</w:t>
            </w:r>
          </w:p>
          <w:p w14:paraId="7F8CFE64" w14:textId="2D03EB3C" w:rsidR="00782380" w:rsidRDefault="00782380" w:rsidP="00F44F3A">
            <w:pPr>
              <w:pStyle w:val="Standard1"/>
              <w:spacing w:before="120" w:after="120"/>
            </w:pPr>
            <w:r>
              <w:t>Location:</w:t>
            </w:r>
            <w:r w:rsidR="00E206AB">
              <w:t xml:space="preserve"> George Brown C410</w:t>
            </w:r>
          </w:p>
          <w:p w14:paraId="5F084048" w14:textId="158134E5" w:rsidR="00782380" w:rsidRDefault="00782380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E206AB">
              <w:t>Start work on project</w:t>
            </w:r>
          </w:p>
          <w:p w14:paraId="5A96F108" w14:textId="77777777" w:rsidR="00782380" w:rsidRDefault="00782380" w:rsidP="00F44F3A">
            <w:pPr>
              <w:pStyle w:val="Standard1"/>
              <w:spacing w:before="120" w:after="120"/>
            </w:pPr>
          </w:p>
          <w:p w14:paraId="6BA9A8CE" w14:textId="77777777" w:rsidR="00782380" w:rsidRDefault="00782380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BDCC10" w14:textId="77777777" w:rsidR="00782380" w:rsidRPr="0068006E" w:rsidRDefault="00782380" w:rsidP="00275E67">
            <w:pPr>
              <w:rPr>
                <w:b/>
                <w:lang w:val="en-GB"/>
              </w:rPr>
            </w:pPr>
          </w:p>
          <w:p w14:paraId="1A4A6AF1" w14:textId="1EDC925C"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proofErr w:type="spellStart"/>
            <w:r w:rsidR="00E206AB">
              <w:rPr>
                <w:lang w:val="en-GB"/>
              </w:rPr>
              <w:t>Akwasi</w:t>
            </w:r>
            <w:proofErr w:type="spellEnd"/>
            <w:r w:rsidR="00E206AB">
              <w:rPr>
                <w:lang w:val="en-GB"/>
              </w:rPr>
              <w:t xml:space="preserve"> </w:t>
            </w:r>
            <w:proofErr w:type="spellStart"/>
            <w:r w:rsidR="00E206AB">
              <w:rPr>
                <w:lang w:val="en-GB"/>
              </w:rPr>
              <w:t>Himah</w:t>
            </w:r>
            <w:proofErr w:type="spellEnd"/>
          </w:p>
          <w:p w14:paraId="33F54CF5" w14:textId="4DC77026"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E206AB">
              <w:rPr>
                <w:lang w:val="en-GB"/>
              </w:rPr>
              <w:t xml:space="preserve">Alan </w:t>
            </w:r>
            <w:proofErr w:type="spellStart"/>
            <w:r w:rsidR="00E206AB">
              <w:rPr>
                <w:lang w:val="en-GB"/>
              </w:rPr>
              <w:t>Pintor</w:t>
            </w:r>
            <w:proofErr w:type="spellEnd"/>
          </w:p>
          <w:p w14:paraId="64962FB0" w14:textId="7907A4F3"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E206AB">
              <w:rPr>
                <w:lang w:val="en-GB"/>
              </w:rPr>
              <w:t>Elder Guerra</w:t>
            </w:r>
          </w:p>
          <w:p w14:paraId="70B06739" w14:textId="0F8F4847" w:rsidR="00782380" w:rsidRDefault="00782380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E206AB">
              <w:rPr>
                <w:lang w:val="en-GB"/>
              </w:rPr>
              <w:t>Robert Slezak</w:t>
            </w:r>
          </w:p>
          <w:p w14:paraId="3A74F250" w14:textId="37E762CA" w:rsidR="00782380" w:rsidRPr="0016291E" w:rsidRDefault="00782380" w:rsidP="00782380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80C39A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DCAAEE" w14:textId="77777777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96714F" w14:textId="77777777" w:rsidR="00782380" w:rsidRDefault="00782380" w:rsidP="00F44F3A">
            <w:pPr>
              <w:pStyle w:val="Standard1"/>
              <w:spacing w:before="120" w:after="120"/>
            </w:pPr>
          </w:p>
        </w:tc>
      </w:tr>
    </w:tbl>
    <w:p w14:paraId="210FE572" w14:textId="08396E87" w:rsidR="00345897" w:rsidRDefault="00345897" w:rsidP="0016291E">
      <w:pPr>
        <w:rPr>
          <w:lang w:val="en-GB"/>
        </w:rPr>
      </w:pPr>
    </w:p>
    <w:p w14:paraId="1E51DF80" w14:textId="77777777" w:rsidR="00345897" w:rsidRDefault="00345897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142DD0" w14:paraId="62FCF320" w14:textId="77777777" w:rsidTr="006A01E7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7EB15F6F" w14:textId="77777777" w:rsidR="00142DD0" w:rsidRDefault="00142DD0" w:rsidP="006A01E7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75A73170" w14:textId="77777777" w:rsidR="00142DD0" w:rsidRDefault="00142DD0" w:rsidP="006A01E7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2A20894E" w14:textId="77777777" w:rsidR="00142DD0" w:rsidRDefault="00142DD0" w:rsidP="006A01E7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D40334D" w14:textId="77777777" w:rsidR="00142DD0" w:rsidRDefault="00142DD0" w:rsidP="006A01E7">
            <w:pPr>
              <w:pStyle w:val="Standard1"/>
            </w:pPr>
          </w:p>
        </w:tc>
      </w:tr>
      <w:tr w:rsidR="00142DD0" w14:paraId="7C104885" w14:textId="77777777" w:rsidTr="006A01E7">
        <w:trPr>
          <w:trHeight w:val="1447"/>
        </w:trPr>
        <w:tc>
          <w:tcPr>
            <w:tcW w:w="2215" w:type="dxa"/>
            <w:shd w:val="pct10" w:color="auto" w:fill="auto"/>
          </w:tcPr>
          <w:p w14:paraId="1D0810E2" w14:textId="77777777" w:rsidR="00142DD0" w:rsidRDefault="00142DD0" w:rsidP="006A01E7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06</w:t>
            </w:r>
          </w:p>
        </w:tc>
        <w:tc>
          <w:tcPr>
            <w:tcW w:w="4432" w:type="dxa"/>
            <w:shd w:val="pct10" w:color="auto" w:fill="auto"/>
          </w:tcPr>
          <w:p w14:paraId="597C640C" w14:textId="77777777" w:rsidR="00142DD0" w:rsidRPr="00A245F2" w:rsidRDefault="00142DD0" w:rsidP="006A01E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1417182C" w14:textId="77777777" w:rsidR="00142DD0" w:rsidRPr="00A245F2" w:rsidRDefault="00142DD0" w:rsidP="006A01E7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55071478" w14:textId="012D4460" w:rsidR="00142DD0" w:rsidRPr="00A245F2" w:rsidRDefault="00142DD0" w:rsidP="006A01E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DA79A8">
              <w:rPr>
                <w:b/>
                <w:sz w:val="36"/>
                <w:szCs w:val="36"/>
              </w:rPr>
              <w:t>2</w:t>
            </w:r>
          </w:p>
          <w:p w14:paraId="0BA91A30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15E47B3" w14:textId="7181B191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January </w:t>
            </w:r>
            <w:r w:rsidR="00382469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>, 2020                                                Time: 1</w:t>
            </w:r>
            <w:r w:rsidR="00382469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 </w:t>
            </w:r>
            <w:r w:rsidR="00382469"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 xml:space="preserve">m – </w:t>
            </w:r>
            <w:r w:rsidR="00382469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2 pm</w:t>
            </w:r>
          </w:p>
          <w:p w14:paraId="48F19AEF" w14:textId="77E96A35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George Brown </w:t>
            </w:r>
            <w:r w:rsidR="0069715A">
              <w:rPr>
                <w:b/>
                <w:sz w:val="24"/>
              </w:rPr>
              <w:t>C410</w:t>
            </w:r>
          </w:p>
        </w:tc>
        <w:tc>
          <w:tcPr>
            <w:tcW w:w="1428" w:type="dxa"/>
            <w:shd w:val="pct10" w:color="auto" w:fill="auto"/>
          </w:tcPr>
          <w:p w14:paraId="77D194DE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3E4904E1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24D0BE0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0CD4593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DF2F0E4" w14:textId="77777777" w:rsidR="00142DD0" w:rsidRDefault="00142DD0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142DD0" w14:paraId="4B719D77" w14:textId="77777777" w:rsidTr="006A01E7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17BB1386" w14:textId="77777777" w:rsidR="00142DD0" w:rsidRDefault="00142DD0" w:rsidP="006A01E7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7EE8C33C" w14:textId="77777777" w:rsidR="00142DD0" w:rsidRDefault="00142DD0" w:rsidP="006A01E7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4296C08B" w14:textId="77777777" w:rsidR="00142DD0" w:rsidRDefault="00142DD0" w:rsidP="006A01E7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C657621" w14:textId="77777777" w:rsidR="00142DD0" w:rsidRDefault="00142DD0" w:rsidP="006A01E7">
            <w:pPr>
              <w:pStyle w:val="Standard1"/>
            </w:pPr>
          </w:p>
        </w:tc>
      </w:tr>
      <w:tr w:rsidR="00142DD0" w14:paraId="467CBEB5" w14:textId="77777777" w:rsidTr="006A01E7">
        <w:trPr>
          <w:trHeight w:val="465"/>
        </w:trPr>
        <w:tc>
          <w:tcPr>
            <w:tcW w:w="6647" w:type="dxa"/>
            <w:gridSpan w:val="2"/>
          </w:tcPr>
          <w:p w14:paraId="60B2B106" w14:textId="77777777" w:rsidR="00142DD0" w:rsidRDefault="00142DD0" w:rsidP="006A01E7">
            <w:pPr>
              <w:pStyle w:val="Standard1"/>
            </w:pPr>
          </w:p>
        </w:tc>
        <w:tc>
          <w:tcPr>
            <w:tcW w:w="1428" w:type="dxa"/>
          </w:tcPr>
          <w:p w14:paraId="423E285E" w14:textId="77777777" w:rsidR="00142DD0" w:rsidRDefault="00142DD0" w:rsidP="006A01E7">
            <w:pPr>
              <w:pStyle w:val="Standard1"/>
            </w:pPr>
          </w:p>
        </w:tc>
        <w:tc>
          <w:tcPr>
            <w:tcW w:w="1140" w:type="dxa"/>
          </w:tcPr>
          <w:p w14:paraId="659F7B48" w14:textId="77777777" w:rsidR="00142DD0" w:rsidRDefault="00142DD0" w:rsidP="006A01E7">
            <w:pPr>
              <w:pStyle w:val="Standard1"/>
            </w:pPr>
          </w:p>
        </w:tc>
        <w:tc>
          <w:tcPr>
            <w:tcW w:w="1225" w:type="dxa"/>
          </w:tcPr>
          <w:p w14:paraId="324970E5" w14:textId="77777777" w:rsidR="00142DD0" w:rsidRDefault="00142DD0" w:rsidP="006A01E7">
            <w:pPr>
              <w:pStyle w:val="Standard1"/>
            </w:pPr>
          </w:p>
        </w:tc>
      </w:tr>
      <w:tr w:rsidR="00142DD0" w14:paraId="3FF3DB9E" w14:textId="77777777" w:rsidTr="006A01E7">
        <w:trPr>
          <w:trHeight w:val="981"/>
        </w:trPr>
        <w:tc>
          <w:tcPr>
            <w:tcW w:w="2215" w:type="dxa"/>
          </w:tcPr>
          <w:p w14:paraId="3AAD0477" w14:textId="77777777" w:rsidR="00142DD0" w:rsidRDefault="00142DD0" w:rsidP="006A01E7">
            <w:r>
              <w:t>Attendees:</w:t>
            </w:r>
          </w:p>
        </w:tc>
        <w:tc>
          <w:tcPr>
            <w:tcW w:w="4432" w:type="dxa"/>
          </w:tcPr>
          <w:p w14:paraId="1A91137D" w14:textId="77777777" w:rsidR="00142DD0" w:rsidRDefault="00142DD0" w:rsidP="006A01E7">
            <w:pPr>
              <w:pStyle w:val="Standard1"/>
            </w:pPr>
            <w:r>
              <w:t xml:space="preserve">Team member 1: </w:t>
            </w:r>
            <w:proofErr w:type="spellStart"/>
            <w:r>
              <w:t>Akwasi</w:t>
            </w:r>
            <w:proofErr w:type="spellEnd"/>
            <w:r>
              <w:t xml:space="preserve"> </w:t>
            </w:r>
            <w:proofErr w:type="spellStart"/>
            <w:r>
              <w:t>Himah</w:t>
            </w:r>
            <w:proofErr w:type="spellEnd"/>
            <w:r>
              <w:t xml:space="preserve">                             </w:t>
            </w:r>
          </w:p>
          <w:p w14:paraId="4AA5561C" w14:textId="77777777" w:rsidR="00142DD0" w:rsidRDefault="00142DD0" w:rsidP="006A01E7">
            <w:pPr>
              <w:pStyle w:val="Standard1"/>
            </w:pPr>
            <w:r>
              <w:t xml:space="preserve">Team member 2: Alan </w:t>
            </w:r>
            <w:proofErr w:type="spellStart"/>
            <w:r>
              <w:t>Pintor</w:t>
            </w:r>
            <w:proofErr w:type="spellEnd"/>
          </w:p>
          <w:p w14:paraId="43E556C0" w14:textId="77777777" w:rsidR="00142DD0" w:rsidRDefault="00142DD0" w:rsidP="006A01E7">
            <w:pPr>
              <w:pStyle w:val="Standard1"/>
            </w:pPr>
            <w:r>
              <w:t>Team member 3: Elder Guerra</w:t>
            </w:r>
          </w:p>
          <w:p w14:paraId="503DD0C7" w14:textId="77777777" w:rsidR="00142DD0" w:rsidRDefault="00142DD0" w:rsidP="006A01E7">
            <w:pPr>
              <w:pStyle w:val="Standard1"/>
            </w:pPr>
            <w:r>
              <w:t>Team member 4: Robert Slezak</w:t>
            </w:r>
          </w:p>
        </w:tc>
        <w:tc>
          <w:tcPr>
            <w:tcW w:w="1428" w:type="dxa"/>
          </w:tcPr>
          <w:p w14:paraId="6E7F31A4" w14:textId="77777777" w:rsidR="00142DD0" w:rsidRDefault="00142DD0" w:rsidP="006A01E7">
            <w:pPr>
              <w:pStyle w:val="Standard1"/>
            </w:pPr>
          </w:p>
        </w:tc>
        <w:tc>
          <w:tcPr>
            <w:tcW w:w="1140" w:type="dxa"/>
          </w:tcPr>
          <w:p w14:paraId="20A04822" w14:textId="77777777" w:rsidR="00142DD0" w:rsidRDefault="00142DD0" w:rsidP="006A01E7">
            <w:pPr>
              <w:pStyle w:val="Standard1"/>
            </w:pPr>
          </w:p>
        </w:tc>
        <w:tc>
          <w:tcPr>
            <w:tcW w:w="1225" w:type="dxa"/>
          </w:tcPr>
          <w:p w14:paraId="3FFBF507" w14:textId="77777777" w:rsidR="00142DD0" w:rsidRDefault="00142DD0" w:rsidP="006A01E7">
            <w:pPr>
              <w:pStyle w:val="Standard1"/>
            </w:pPr>
          </w:p>
        </w:tc>
      </w:tr>
      <w:tr w:rsidR="00142DD0" w14:paraId="6FFA1A6B" w14:textId="77777777" w:rsidTr="006A01E7">
        <w:trPr>
          <w:trHeight w:val="68"/>
        </w:trPr>
        <w:tc>
          <w:tcPr>
            <w:tcW w:w="6647" w:type="dxa"/>
            <w:gridSpan w:val="2"/>
          </w:tcPr>
          <w:p w14:paraId="093D2095" w14:textId="77777777" w:rsidR="00142DD0" w:rsidRDefault="00142DD0" w:rsidP="006A01E7">
            <w:pPr>
              <w:pStyle w:val="Standard1"/>
            </w:pPr>
          </w:p>
        </w:tc>
        <w:tc>
          <w:tcPr>
            <w:tcW w:w="1428" w:type="dxa"/>
          </w:tcPr>
          <w:p w14:paraId="0917A1FD" w14:textId="77777777" w:rsidR="00142DD0" w:rsidRDefault="00142DD0" w:rsidP="006A01E7">
            <w:pPr>
              <w:pStyle w:val="Standard1"/>
            </w:pPr>
          </w:p>
        </w:tc>
        <w:tc>
          <w:tcPr>
            <w:tcW w:w="1140" w:type="dxa"/>
          </w:tcPr>
          <w:p w14:paraId="6AAE20AD" w14:textId="77777777" w:rsidR="00142DD0" w:rsidRDefault="00142DD0" w:rsidP="006A01E7">
            <w:pPr>
              <w:pStyle w:val="Standard1"/>
            </w:pPr>
          </w:p>
        </w:tc>
        <w:tc>
          <w:tcPr>
            <w:tcW w:w="1225" w:type="dxa"/>
          </w:tcPr>
          <w:p w14:paraId="35288EC6" w14:textId="77777777" w:rsidR="00142DD0" w:rsidRDefault="00142DD0" w:rsidP="006A01E7">
            <w:pPr>
              <w:pStyle w:val="Standard1"/>
            </w:pPr>
          </w:p>
        </w:tc>
      </w:tr>
      <w:tr w:rsidR="00142DD0" w14:paraId="0201A212" w14:textId="77777777" w:rsidTr="006A01E7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8D46890" w14:textId="77777777" w:rsidR="00142DD0" w:rsidRDefault="00142DD0" w:rsidP="006A01E7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7BC5985" w14:textId="77777777" w:rsidR="00142DD0" w:rsidRDefault="00142DD0" w:rsidP="006A01E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FC30ACC" w14:textId="77777777" w:rsidR="00142DD0" w:rsidRDefault="00142DD0" w:rsidP="006A01E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88218E4" w14:textId="77777777" w:rsidR="00142DD0" w:rsidRDefault="00142DD0" w:rsidP="006A01E7">
            <w:pPr>
              <w:pStyle w:val="Standard1"/>
              <w:rPr>
                <w:b/>
                <w:sz w:val="36"/>
              </w:rPr>
            </w:pPr>
          </w:p>
        </w:tc>
      </w:tr>
      <w:tr w:rsidR="00142DD0" w14:paraId="56DE1C5C" w14:textId="77777777" w:rsidTr="006A01E7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B34BB5" w14:textId="77777777" w:rsidR="00142DD0" w:rsidRDefault="00142DD0" w:rsidP="006A01E7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6C16F3" w14:textId="77777777" w:rsidR="00142DD0" w:rsidRDefault="00142DD0" w:rsidP="006A01E7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B961F6" w14:textId="77777777" w:rsidR="00142DD0" w:rsidRDefault="00142DD0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EFF39B" w14:textId="77777777" w:rsidR="00142DD0" w:rsidRDefault="00142DD0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167F5" w14:textId="77777777" w:rsidR="00142DD0" w:rsidRPr="00285969" w:rsidRDefault="00142DD0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142DD0" w14:paraId="5B32902B" w14:textId="77777777" w:rsidTr="006A01E7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2E717" w14:textId="77777777" w:rsidR="00142DD0" w:rsidRDefault="00142DD0" w:rsidP="006A01E7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825E2" w14:textId="77777777" w:rsidR="00142DD0" w:rsidRDefault="00142DD0" w:rsidP="006A01E7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F248B6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C4077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A1E09C" w14:textId="77777777" w:rsidR="00142DD0" w:rsidRDefault="00142DD0" w:rsidP="006A01E7">
            <w:pPr>
              <w:pStyle w:val="Standard1"/>
              <w:spacing w:before="120" w:after="120"/>
            </w:pPr>
          </w:p>
        </w:tc>
      </w:tr>
      <w:tr w:rsidR="00142DD0" w14:paraId="022DF9BA" w14:textId="77777777" w:rsidTr="006A01E7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D1B71C" w14:textId="281B216A" w:rsidR="00142DD0" w:rsidRDefault="00142DD0" w:rsidP="006A01E7">
            <w:pPr>
              <w:pStyle w:val="Standard1"/>
              <w:spacing w:before="120" w:after="120"/>
            </w:pPr>
            <w:r>
              <w:t xml:space="preserve">Status </w:t>
            </w:r>
            <w:r w:rsidR="00AA1823">
              <w:t>of Tasks as</w:t>
            </w:r>
            <w:r>
              <w:t xml:space="preserve">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6A7FD2" w14:textId="357D5AB1" w:rsidR="00142DD0" w:rsidRDefault="00DA79A8" w:rsidP="006A01E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B65C2D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B0FBA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972332" w14:textId="77777777" w:rsidR="00142DD0" w:rsidRDefault="00142DD0" w:rsidP="006A01E7">
            <w:pPr>
              <w:pStyle w:val="Standard1"/>
              <w:spacing w:before="120" w:after="120"/>
            </w:pPr>
          </w:p>
        </w:tc>
      </w:tr>
      <w:tr w:rsidR="00142DD0" w14:paraId="3DCDBB9E" w14:textId="77777777" w:rsidTr="006A01E7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20FC4" w14:textId="77777777" w:rsidR="00142DD0" w:rsidRDefault="00142DD0" w:rsidP="006A01E7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B398B6" w14:textId="12A82E73" w:rsidR="00142DD0" w:rsidRDefault="00E72CA7" w:rsidP="006A01E7">
            <w:pPr>
              <w:pStyle w:val="Standard1"/>
              <w:spacing w:before="120" w:after="120"/>
            </w:pPr>
            <w:r>
              <w:t>Creating blank pages in project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F66C0A" w14:textId="3C688EA0" w:rsidR="00142DD0" w:rsidRDefault="00E72CA7" w:rsidP="006A01E7">
            <w:pPr>
              <w:pStyle w:val="Standard1"/>
              <w:spacing w:before="120" w:after="120"/>
            </w:pPr>
            <w:r>
              <w:t>Robert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9B8118" w14:textId="25B845A3" w:rsidR="00142DD0" w:rsidRDefault="00142DD0" w:rsidP="006A01E7">
            <w:pPr>
              <w:pStyle w:val="Standard1"/>
              <w:spacing w:before="120" w:after="120"/>
            </w:pPr>
            <w:r>
              <w:t>Jan</w:t>
            </w:r>
            <w:r w:rsidR="00E72CA7">
              <w:t xml:space="preserve"> 7</w:t>
            </w:r>
            <w:r>
              <w:t xml:space="preserve">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B437CF" w14:textId="1C96BC3B" w:rsidR="00142DD0" w:rsidRDefault="00142DD0" w:rsidP="006A01E7">
            <w:pPr>
              <w:pStyle w:val="Standard1"/>
              <w:spacing w:before="120" w:after="120"/>
            </w:pPr>
            <w:r>
              <w:t xml:space="preserve">Jan </w:t>
            </w:r>
            <w:r w:rsidR="00E72CA7">
              <w:t>10</w:t>
            </w:r>
            <w:r>
              <w:t xml:space="preserve"> 2020</w:t>
            </w:r>
          </w:p>
        </w:tc>
      </w:tr>
      <w:tr w:rsidR="00142DD0" w14:paraId="025EB484" w14:textId="77777777" w:rsidTr="006A01E7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377D0" w14:textId="77777777" w:rsidR="00142DD0" w:rsidRDefault="00142DD0" w:rsidP="006A01E7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38311E" w14:textId="052A4B89" w:rsidR="00142DD0" w:rsidRDefault="00E72CA7" w:rsidP="006A01E7">
            <w:pPr>
              <w:pStyle w:val="Standard1"/>
              <w:spacing w:before="120" w:after="120"/>
            </w:pPr>
            <w:r>
              <w:t>Deciding responsibility for who will do which pages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C11B79" w14:textId="1D08B511" w:rsidR="00142DD0" w:rsidRDefault="00E72CA7" w:rsidP="006A01E7">
            <w:pPr>
              <w:pStyle w:val="Standard1"/>
              <w:spacing w:before="120" w:after="120"/>
            </w:pPr>
            <w:r>
              <w:t>Everybody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7C70D" w14:textId="280B479F" w:rsidR="00142DD0" w:rsidRDefault="00142DD0" w:rsidP="006A01E7">
            <w:pPr>
              <w:pStyle w:val="Standard1"/>
              <w:spacing w:before="120" w:after="120"/>
            </w:pPr>
            <w:r>
              <w:t xml:space="preserve">Jan </w:t>
            </w:r>
            <w:r w:rsidR="00E72CA7">
              <w:t>7</w:t>
            </w:r>
            <w:r>
              <w:t xml:space="preserve">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C0C40" w14:textId="7CFF918B" w:rsidR="00142DD0" w:rsidRDefault="00142DD0" w:rsidP="006A01E7">
            <w:pPr>
              <w:pStyle w:val="Standard1"/>
              <w:spacing w:before="120" w:after="120"/>
            </w:pPr>
            <w:r>
              <w:t xml:space="preserve">Jan </w:t>
            </w:r>
            <w:r w:rsidR="00E72CA7">
              <w:t>7</w:t>
            </w:r>
            <w:r>
              <w:t xml:space="preserve"> 2020</w:t>
            </w:r>
          </w:p>
        </w:tc>
      </w:tr>
      <w:tr w:rsidR="00142DD0" w14:paraId="7996F722" w14:textId="77777777" w:rsidTr="006A01E7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3D17CC" w14:textId="77777777" w:rsidR="00142DD0" w:rsidRDefault="00142DD0" w:rsidP="006A01E7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C6DD5A" w14:textId="10B8B6E2" w:rsidR="00142DD0" w:rsidRDefault="00142DD0" w:rsidP="006A01E7">
            <w:pPr>
              <w:pStyle w:val="Standard1"/>
              <w:spacing w:before="120" w:after="120"/>
            </w:pPr>
            <w:r>
              <w:t xml:space="preserve">Date: January </w:t>
            </w:r>
            <w:r w:rsidR="00E72CA7">
              <w:t>13</w:t>
            </w:r>
            <w:r>
              <w:t>, 2020</w:t>
            </w:r>
          </w:p>
          <w:p w14:paraId="3E26A36E" w14:textId="04120FF5" w:rsidR="00142DD0" w:rsidRDefault="00142DD0" w:rsidP="006A01E7">
            <w:pPr>
              <w:pStyle w:val="Standard1"/>
              <w:spacing w:before="120" w:after="120"/>
            </w:pPr>
            <w:r>
              <w:t>Time: 1</w:t>
            </w:r>
            <w:r w:rsidR="00803510">
              <w:t>0</w:t>
            </w:r>
            <w:r>
              <w:t xml:space="preserve"> </w:t>
            </w:r>
            <w:r w:rsidR="00803510">
              <w:t>a</w:t>
            </w:r>
            <w:r>
              <w:t xml:space="preserve">m – </w:t>
            </w:r>
            <w:r w:rsidR="00803510">
              <w:t>1</w:t>
            </w:r>
            <w:r>
              <w:t xml:space="preserve"> pm</w:t>
            </w:r>
          </w:p>
          <w:p w14:paraId="6B5895B7" w14:textId="6219C738" w:rsidR="00142DD0" w:rsidRDefault="00142DD0" w:rsidP="006A01E7">
            <w:pPr>
              <w:pStyle w:val="Standard1"/>
              <w:spacing w:before="120" w:after="120"/>
            </w:pPr>
            <w:r>
              <w:t xml:space="preserve">Location: George Brown </w:t>
            </w:r>
            <w:r w:rsidR="00803510">
              <w:t>E430</w:t>
            </w:r>
          </w:p>
          <w:p w14:paraId="407476C1" w14:textId="37398C12" w:rsidR="00142DD0" w:rsidRDefault="00142DD0" w:rsidP="006A01E7">
            <w:pPr>
              <w:pStyle w:val="Standard1"/>
              <w:spacing w:before="120" w:after="120"/>
            </w:pPr>
            <w:r>
              <w:t xml:space="preserve">Agenda: </w:t>
            </w:r>
            <w:r w:rsidR="00803510">
              <w:t>Discuss everyone’s progress</w:t>
            </w:r>
          </w:p>
          <w:p w14:paraId="4EFCABE5" w14:textId="77777777" w:rsidR="00142DD0" w:rsidRDefault="00142DD0" w:rsidP="006A01E7">
            <w:pPr>
              <w:pStyle w:val="Standard1"/>
              <w:spacing w:before="120" w:after="120"/>
            </w:pPr>
          </w:p>
          <w:p w14:paraId="4E5B4B9A" w14:textId="77777777" w:rsidR="00142DD0" w:rsidRDefault="00142DD0" w:rsidP="006A01E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1F7043DD" w14:textId="77777777" w:rsidR="00142DD0" w:rsidRPr="0068006E" w:rsidRDefault="00142DD0" w:rsidP="006A01E7">
            <w:pPr>
              <w:rPr>
                <w:b/>
                <w:lang w:val="en-GB"/>
              </w:rPr>
            </w:pPr>
          </w:p>
          <w:p w14:paraId="30E844DC" w14:textId="77777777" w:rsidR="00142DD0" w:rsidRDefault="00142DD0" w:rsidP="006A01E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proofErr w:type="spellStart"/>
            <w:r>
              <w:rPr>
                <w:lang w:val="en-GB"/>
              </w:rPr>
              <w:t>Akwasi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Himah</w:t>
            </w:r>
            <w:proofErr w:type="spellEnd"/>
          </w:p>
          <w:p w14:paraId="59A68203" w14:textId="77777777" w:rsidR="00142DD0" w:rsidRDefault="00142DD0" w:rsidP="006A01E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Alan </w:t>
            </w:r>
            <w:proofErr w:type="spellStart"/>
            <w:r>
              <w:rPr>
                <w:lang w:val="en-GB"/>
              </w:rPr>
              <w:t>Pintor</w:t>
            </w:r>
            <w:proofErr w:type="spellEnd"/>
          </w:p>
          <w:p w14:paraId="63D6A1FA" w14:textId="77777777" w:rsidR="00142DD0" w:rsidRDefault="00142DD0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3: Elder Guerra</w:t>
            </w:r>
          </w:p>
          <w:p w14:paraId="3C10DB72" w14:textId="77777777" w:rsidR="00142DD0" w:rsidRDefault="00142DD0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4: Robert Slezak</w:t>
            </w:r>
          </w:p>
          <w:p w14:paraId="6DBF8645" w14:textId="77777777" w:rsidR="00142DD0" w:rsidRPr="0016291E" w:rsidRDefault="00142DD0" w:rsidP="006A01E7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8EE772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51ED48" w14:textId="77777777" w:rsidR="00142DD0" w:rsidRDefault="00142DD0" w:rsidP="006A01E7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08E071" w14:textId="77777777" w:rsidR="00142DD0" w:rsidRDefault="00142DD0" w:rsidP="006A01E7">
            <w:pPr>
              <w:pStyle w:val="Standard1"/>
              <w:spacing w:before="120" w:after="120"/>
            </w:pPr>
          </w:p>
        </w:tc>
      </w:tr>
    </w:tbl>
    <w:p w14:paraId="27B5E5B1" w14:textId="2414E129" w:rsidR="00142DD0" w:rsidRDefault="00142DD0" w:rsidP="0016291E">
      <w:pPr>
        <w:rPr>
          <w:lang w:val="en-GB"/>
        </w:rPr>
      </w:pPr>
    </w:p>
    <w:p w14:paraId="500EA39B" w14:textId="77777777" w:rsidR="00142DD0" w:rsidRDefault="00142DD0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4349"/>
        <w:gridCol w:w="1428"/>
        <w:gridCol w:w="1266"/>
        <w:gridCol w:w="1212"/>
      </w:tblGrid>
      <w:tr w:rsidR="00D57405" w14:paraId="1F36B628" w14:textId="77777777" w:rsidTr="003219C5">
        <w:trPr>
          <w:trHeight w:val="336"/>
        </w:trPr>
        <w:tc>
          <w:tcPr>
            <w:tcW w:w="6534" w:type="dxa"/>
            <w:gridSpan w:val="2"/>
            <w:shd w:val="pct10" w:color="auto" w:fill="auto"/>
          </w:tcPr>
          <w:p w14:paraId="668B0505" w14:textId="77777777" w:rsidR="00D57405" w:rsidRDefault="00D57405" w:rsidP="006A01E7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7E4C6C9A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  <w:shd w:val="pct10" w:color="auto" w:fill="auto"/>
          </w:tcPr>
          <w:p w14:paraId="54EF3D57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  <w:shd w:val="pct10" w:color="auto" w:fill="auto"/>
          </w:tcPr>
          <w:p w14:paraId="791113EF" w14:textId="77777777" w:rsidR="00D57405" w:rsidRDefault="00D57405" w:rsidP="006A01E7">
            <w:pPr>
              <w:pStyle w:val="Standard1"/>
            </w:pPr>
          </w:p>
        </w:tc>
      </w:tr>
      <w:tr w:rsidR="003219C5" w14:paraId="70CE7BFC" w14:textId="77777777" w:rsidTr="003219C5">
        <w:trPr>
          <w:trHeight w:val="1447"/>
        </w:trPr>
        <w:tc>
          <w:tcPr>
            <w:tcW w:w="2185" w:type="dxa"/>
            <w:shd w:val="pct10" w:color="auto" w:fill="auto"/>
          </w:tcPr>
          <w:p w14:paraId="10F6D99A" w14:textId="77777777" w:rsidR="00D57405" w:rsidRDefault="00D57405" w:rsidP="006A01E7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06</w:t>
            </w:r>
          </w:p>
        </w:tc>
        <w:tc>
          <w:tcPr>
            <w:tcW w:w="4349" w:type="dxa"/>
            <w:shd w:val="pct10" w:color="auto" w:fill="auto"/>
          </w:tcPr>
          <w:p w14:paraId="69069DD8" w14:textId="77777777" w:rsidR="00D57405" w:rsidRPr="00A245F2" w:rsidRDefault="00D57405" w:rsidP="006A01E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3DE24A73" w14:textId="77777777" w:rsidR="00D57405" w:rsidRPr="00A245F2" w:rsidRDefault="00D57405" w:rsidP="006A01E7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2D4EF598" w14:textId="1266ED0F" w:rsidR="00D57405" w:rsidRPr="00A245F2" w:rsidRDefault="00D57405" w:rsidP="006A01E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>
              <w:rPr>
                <w:b/>
                <w:sz w:val="36"/>
                <w:szCs w:val="36"/>
              </w:rPr>
              <w:t>3</w:t>
            </w:r>
          </w:p>
          <w:p w14:paraId="49309D90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91972E1" w14:textId="398DE17F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January </w:t>
            </w:r>
            <w:r w:rsidR="00A222A5">
              <w:rPr>
                <w:b/>
                <w:sz w:val="24"/>
              </w:rPr>
              <w:t>13</w:t>
            </w:r>
            <w:r>
              <w:rPr>
                <w:b/>
                <w:sz w:val="24"/>
              </w:rPr>
              <w:t>, 2020                                                Time: 10 am – 1 pm</w:t>
            </w:r>
          </w:p>
          <w:p w14:paraId="10590C37" w14:textId="4CCC7C0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George Brown </w:t>
            </w:r>
            <w:r w:rsidR="00A222A5">
              <w:rPr>
                <w:b/>
                <w:sz w:val="24"/>
              </w:rPr>
              <w:t>E430</w:t>
            </w:r>
          </w:p>
        </w:tc>
        <w:tc>
          <w:tcPr>
            <w:tcW w:w="1428" w:type="dxa"/>
            <w:shd w:val="pct10" w:color="auto" w:fill="auto"/>
          </w:tcPr>
          <w:p w14:paraId="433651BA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6" w:type="dxa"/>
            <w:shd w:val="pct10" w:color="auto" w:fill="auto"/>
          </w:tcPr>
          <w:p w14:paraId="15EA2BCF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12" w:type="dxa"/>
            <w:shd w:val="pct10" w:color="auto" w:fill="auto"/>
          </w:tcPr>
          <w:p w14:paraId="539F5281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22D0272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3C39240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D57405" w14:paraId="5AEE9094" w14:textId="77777777" w:rsidTr="003219C5">
        <w:trPr>
          <w:trHeight w:val="132"/>
        </w:trPr>
        <w:tc>
          <w:tcPr>
            <w:tcW w:w="6534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3C77717A" w14:textId="77777777" w:rsidR="00D57405" w:rsidRDefault="00D57405" w:rsidP="006A01E7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4D4923C5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  <w:tcBorders>
              <w:bottom w:val="double" w:sz="6" w:space="0" w:color="auto"/>
            </w:tcBorders>
            <w:shd w:val="pct10" w:color="auto" w:fill="auto"/>
          </w:tcPr>
          <w:p w14:paraId="09EE1D3A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  <w:tcBorders>
              <w:bottom w:val="double" w:sz="6" w:space="0" w:color="auto"/>
            </w:tcBorders>
            <w:shd w:val="pct10" w:color="auto" w:fill="auto"/>
          </w:tcPr>
          <w:p w14:paraId="0EE3F9B0" w14:textId="77777777" w:rsidR="00D57405" w:rsidRDefault="00D57405" w:rsidP="006A01E7">
            <w:pPr>
              <w:pStyle w:val="Standard1"/>
            </w:pPr>
          </w:p>
        </w:tc>
      </w:tr>
      <w:tr w:rsidR="00D57405" w14:paraId="2DF493F1" w14:textId="77777777" w:rsidTr="003219C5">
        <w:trPr>
          <w:trHeight w:val="465"/>
        </w:trPr>
        <w:tc>
          <w:tcPr>
            <w:tcW w:w="6534" w:type="dxa"/>
            <w:gridSpan w:val="2"/>
          </w:tcPr>
          <w:p w14:paraId="0D2D6E16" w14:textId="77777777" w:rsidR="00D57405" w:rsidRDefault="00D57405" w:rsidP="006A01E7">
            <w:pPr>
              <w:pStyle w:val="Standard1"/>
            </w:pPr>
          </w:p>
        </w:tc>
        <w:tc>
          <w:tcPr>
            <w:tcW w:w="1428" w:type="dxa"/>
          </w:tcPr>
          <w:p w14:paraId="22E5002F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</w:tcPr>
          <w:p w14:paraId="4644DBC6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</w:tcPr>
          <w:p w14:paraId="5AB00675" w14:textId="77777777" w:rsidR="00D57405" w:rsidRDefault="00D57405" w:rsidP="006A01E7">
            <w:pPr>
              <w:pStyle w:val="Standard1"/>
            </w:pPr>
          </w:p>
        </w:tc>
      </w:tr>
      <w:tr w:rsidR="00D57405" w14:paraId="1B3B668B" w14:textId="77777777" w:rsidTr="003219C5">
        <w:trPr>
          <w:trHeight w:val="981"/>
        </w:trPr>
        <w:tc>
          <w:tcPr>
            <w:tcW w:w="2185" w:type="dxa"/>
          </w:tcPr>
          <w:p w14:paraId="1ADC4B6F" w14:textId="77777777" w:rsidR="00D57405" w:rsidRDefault="00D57405" w:rsidP="006A01E7">
            <w:r>
              <w:t>Attendees:</w:t>
            </w:r>
          </w:p>
        </w:tc>
        <w:tc>
          <w:tcPr>
            <w:tcW w:w="4349" w:type="dxa"/>
          </w:tcPr>
          <w:p w14:paraId="1046B4B9" w14:textId="77777777" w:rsidR="00D57405" w:rsidRDefault="00D57405" w:rsidP="006A01E7">
            <w:pPr>
              <w:pStyle w:val="Standard1"/>
            </w:pPr>
            <w:r>
              <w:t xml:space="preserve">Team member 1: </w:t>
            </w:r>
            <w:proofErr w:type="spellStart"/>
            <w:r>
              <w:t>Akwasi</w:t>
            </w:r>
            <w:proofErr w:type="spellEnd"/>
            <w:r>
              <w:t xml:space="preserve"> </w:t>
            </w:r>
            <w:proofErr w:type="spellStart"/>
            <w:r>
              <w:t>Himah</w:t>
            </w:r>
            <w:proofErr w:type="spellEnd"/>
            <w:r>
              <w:t xml:space="preserve">                             </w:t>
            </w:r>
          </w:p>
          <w:p w14:paraId="038FD70E" w14:textId="77777777" w:rsidR="00D57405" w:rsidRDefault="00D57405" w:rsidP="006A01E7">
            <w:pPr>
              <w:pStyle w:val="Standard1"/>
            </w:pPr>
            <w:r>
              <w:t xml:space="preserve">Team member 2: Alan </w:t>
            </w:r>
            <w:proofErr w:type="spellStart"/>
            <w:r>
              <w:t>Pintor</w:t>
            </w:r>
            <w:proofErr w:type="spellEnd"/>
          </w:p>
          <w:p w14:paraId="4039F041" w14:textId="77777777" w:rsidR="00D57405" w:rsidRDefault="00D57405" w:rsidP="006A01E7">
            <w:pPr>
              <w:pStyle w:val="Standard1"/>
            </w:pPr>
            <w:r>
              <w:t>Team member 3: Elder Guerra</w:t>
            </w:r>
          </w:p>
          <w:p w14:paraId="09C2C1FC" w14:textId="77777777" w:rsidR="00D57405" w:rsidRDefault="00D57405" w:rsidP="006A01E7">
            <w:pPr>
              <w:pStyle w:val="Standard1"/>
            </w:pPr>
            <w:r>
              <w:t>Team member 4: Robert Slezak</w:t>
            </w:r>
          </w:p>
        </w:tc>
        <w:tc>
          <w:tcPr>
            <w:tcW w:w="1428" w:type="dxa"/>
          </w:tcPr>
          <w:p w14:paraId="0F98A842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</w:tcPr>
          <w:p w14:paraId="6E7B98EE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</w:tcPr>
          <w:p w14:paraId="16A6E211" w14:textId="77777777" w:rsidR="00D57405" w:rsidRDefault="00D57405" w:rsidP="006A01E7">
            <w:pPr>
              <w:pStyle w:val="Standard1"/>
            </w:pPr>
          </w:p>
        </w:tc>
      </w:tr>
      <w:tr w:rsidR="00D57405" w14:paraId="245B8C85" w14:textId="77777777" w:rsidTr="003219C5">
        <w:trPr>
          <w:trHeight w:val="68"/>
        </w:trPr>
        <w:tc>
          <w:tcPr>
            <w:tcW w:w="6534" w:type="dxa"/>
            <w:gridSpan w:val="2"/>
          </w:tcPr>
          <w:p w14:paraId="50D99718" w14:textId="77777777" w:rsidR="00D57405" w:rsidRDefault="00D57405" w:rsidP="006A01E7">
            <w:pPr>
              <w:pStyle w:val="Standard1"/>
            </w:pPr>
          </w:p>
        </w:tc>
        <w:tc>
          <w:tcPr>
            <w:tcW w:w="1428" w:type="dxa"/>
          </w:tcPr>
          <w:p w14:paraId="46866130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</w:tcPr>
          <w:p w14:paraId="2C4B56BD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</w:tcPr>
          <w:p w14:paraId="614B6481" w14:textId="77777777" w:rsidR="00D57405" w:rsidRDefault="00D57405" w:rsidP="006A01E7">
            <w:pPr>
              <w:pStyle w:val="Standard1"/>
            </w:pPr>
          </w:p>
        </w:tc>
      </w:tr>
      <w:tr w:rsidR="00D57405" w14:paraId="50BC6263" w14:textId="77777777" w:rsidTr="003219C5">
        <w:trPr>
          <w:trHeight w:val="711"/>
        </w:trPr>
        <w:tc>
          <w:tcPr>
            <w:tcW w:w="6534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72A941E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7813FE0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47C73AD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12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56EA4FE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</w:p>
        </w:tc>
      </w:tr>
      <w:tr w:rsidR="00D57405" w14:paraId="71C62FED" w14:textId="77777777" w:rsidTr="003219C5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17600E" w14:textId="77777777" w:rsidR="00D57405" w:rsidRDefault="00D57405" w:rsidP="006A01E7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CCEF1A" w14:textId="77777777" w:rsidR="00D57405" w:rsidRDefault="00D57405" w:rsidP="006A01E7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FD6F25" w14:textId="77777777" w:rsidR="00D57405" w:rsidRDefault="00D57405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9DA8D8" w14:textId="77777777" w:rsidR="00D57405" w:rsidRDefault="00D57405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634E77" w14:textId="77777777" w:rsidR="00D57405" w:rsidRPr="00285969" w:rsidRDefault="00D57405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D57405" w14:paraId="780699A0" w14:textId="77777777" w:rsidTr="003219C5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298B4F" w14:textId="77777777" w:rsidR="00D57405" w:rsidRDefault="00D57405" w:rsidP="006A01E7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D24B69" w14:textId="77777777" w:rsidR="00D57405" w:rsidRDefault="00D57405" w:rsidP="006A01E7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A3E2B3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3CA18D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0E84B9" w14:textId="77777777" w:rsidR="00D57405" w:rsidRDefault="00D57405" w:rsidP="006A01E7">
            <w:pPr>
              <w:pStyle w:val="Standard1"/>
              <w:spacing w:before="120" w:after="120"/>
            </w:pPr>
          </w:p>
        </w:tc>
      </w:tr>
      <w:tr w:rsidR="00D57405" w14:paraId="768D38FF" w14:textId="77777777" w:rsidTr="003219C5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408909" w14:textId="77777777" w:rsidR="00D57405" w:rsidRDefault="00D57405" w:rsidP="006A01E7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D5E620" w14:textId="77777777" w:rsidR="00D57405" w:rsidRDefault="00D57405" w:rsidP="006A01E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EA3AE2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1C11A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B9C37C" w14:textId="77777777" w:rsidR="00D57405" w:rsidRDefault="00D57405" w:rsidP="006A01E7">
            <w:pPr>
              <w:pStyle w:val="Standard1"/>
              <w:spacing w:before="120" w:after="120"/>
            </w:pPr>
          </w:p>
        </w:tc>
      </w:tr>
      <w:tr w:rsidR="00D57405" w14:paraId="16A6DF96" w14:textId="77777777" w:rsidTr="003219C5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D07D62" w14:textId="77777777" w:rsidR="00D57405" w:rsidRDefault="00D57405" w:rsidP="006A01E7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66DE10" w14:textId="42BD6C0D" w:rsidR="00D57405" w:rsidRDefault="003219C5" w:rsidP="006A01E7">
            <w:pPr>
              <w:pStyle w:val="Standard1"/>
              <w:spacing w:before="120" w:after="120"/>
            </w:pPr>
            <w:r>
              <w:t>Review of everybody’s progress so far and address any issues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61CDE7" w14:textId="19E82B40" w:rsidR="00D57405" w:rsidRDefault="003219C5" w:rsidP="006A01E7">
            <w:pPr>
              <w:pStyle w:val="Standard1"/>
              <w:spacing w:before="120" w:after="120"/>
            </w:pPr>
            <w:r>
              <w:t>Everybody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24D257" w14:textId="04D85E6D" w:rsidR="00D57405" w:rsidRDefault="00D57405" w:rsidP="006A01E7">
            <w:pPr>
              <w:pStyle w:val="Standard1"/>
              <w:spacing w:before="120" w:after="120"/>
            </w:pPr>
            <w:r>
              <w:t xml:space="preserve">Jan </w:t>
            </w:r>
            <w:r w:rsidR="003219C5">
              <w:t>13</w:t>
            </w:r>
            <w:r>
              <w:t xml:space="preserve"> 2020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A608A7" w14:textId="7084A5B8" w:rsidR="00D57405" w:rsidRDefault="00D57405" w:rsidP="006A01E7">
            <w:pPr>
              <w:pStyle w:val="Standard1"/>
              <w:spacing w:before="120" w:after="120"/>
            </w:pPr>
            <w:r>
              <w:t>Jan 1</w:t>
            </w:r>
            <w:r w:rsidR="003219C5">
              <w:t>3</w:t>
            </w:r>
            <w:r>
              <w:t xml:space="preserve"> 2020</w:t>
            </w:r>
          </w:p>
        </w:tc>
      </w:tr>
      <w:tr w:rsidR="00D57405" w14:paraId="451D7961" w14:textId="77777777" w:rsidTr="003219C5">
        <w:trPr>
          <w:trHeight w:val="1992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03910" w14:textId="77777777" w:rsidR="00D57405" w:rsidRDefault="00D57405" w:rsidP="006A01E7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7A10FA" w14:textId="31FF3BB5" w:rsidR="00D57405" w:rsidRDefault="00D57405" w:rsidP="006A01E7">
            <w:pPr>
              <w:pStyle w:val="Standard1"/>
              <w:spacing w:before="120" w:after="120"/>
            </w:pPr>
            <w:r>
              <w:t>Date: January 1</w:t>
            </w:r>
            <w:r w:rsidR="003219C5">
              <w:t>4</w:t>
            </w:r>
            <w:r>
              <w:t>, 2020</w:t>
            </w:r>
          </w:p>
          <w:p w14:paraId="4BEA0B87" w14:textId="27A267FF" w:rsidR="00D57405" w:rsidRDefault="00D57405" w:rsidP="006A01E7">
            <w:pPr>
              <w:pStyle w:val="Standard1"/>
              <w:spacing w:before="120" w:after="120"/>
            </w:pPr>
            <w:r>
              <w:t>Time: 10 am – 1</w:t>
            </w:r>
            <w:r w:rsidR="003219C5">
              <w:t>2</w:t>
            </w:r>
            <w:r>
              <w:t xml:space="preserve"> pm</w:t>
            </w:r>
          </w:p>
          <w:p w14:paraId="6CC92989" w14:textId="655F9DA2" w:rsidR="00D57405" w:rsidRDefault="00D57405" w:rsidP="006A01E7">
            <w:pPr>
              <w:pStyle w:val="Standard1"/>
              <w:spacing w:before="120" w:after="120"/>
            </w:pPr>
            <w:r>
              <w:t xml:space="preserve">Location: George Brown </w:t>
            </w:r>
            <w:r w:rsidR="003219C5">
              <w:t>C410</w:t>
            </w:r>
          </w:p>
          <w:p w14:paraId="7C4B5165" w14:textId="41AC2D3A" w:rsidR="00D57405" w:rsidRDefault="00D57405" w:rsidP="006A01E7">
            <w:pPr>
              <w:pStyle w:val="Standard1"/>
              <w:spacing w:before="120" w:after="120"/>
            </w:pPr>
            <w:r>
              <w:t xml:space="preserve">Agenda: </w:t>
            </w:r>
            <w:r w:rsidR="003219C5">
              <w:t>Discuss deliverables for sprint 5</w:t>
            </w:r>
          </w:p>
          <w:p w14:paraId="707E8DCB" w14:textId="77777777" w:rsidR="00D57405" w:rsidRDefault="00D57405" w:rsidP="006A01E7">
            <w:pPr>
              <w:pStyle w:val="Standard1"/>
              <w:spacing w:before="120" w:after="120"/>
            </w:pPr>
          </w:p>
          <w:p w14:paraId="4212998F" w14:textId="77777777" w:rsidR="00D57405" w:rsidRDefault="00D57405" w:rsidP="006A01E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5E99E3AE" w14:textId="77777777" w:rsidR="00D57405" w:rsidRPr="0068006E" w:rsidRDefault="00D57405" w:rsidP="006A01E7">
            <w:pPr>
              <w:rPr>
                <w:b/>
                <w:lang w:val="en-GB"/>
              </w:rPr>
            </w:pPr>
          </w:p>
          <w:p w14:paraId="50C07728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proofErr w:type="spellStart"/>
            <w:r>
              <w:rPr>
                <w:lang w:val="en-GB"/>
              </w:rPr>
              <w:t>Akwasi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Himah</w:t>
            </w:r>
            <w:proofErr w:type="spellEnd"/>
          </w:p>
          <w:p w14:paraId="02A8176C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Alan </w:t>
            </w:r>
            <w:proofErr w:type="spellStart"/>
            <w:r>
              <w:rPr>
                <w:lang w:val="en-GB"/>
              </w:rPr>
              <w:t>Pintor</w:t>
            </w:r>
            <w:proofErr w:type="spellEnd"/>
          </w:p>
          <w:p w14:paraId="05972E34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3: Elder Guerra</w:t>
            </w:r>
          </w:p>
          <w:p w14:paraId="13D43B91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4: Robert Slezak</w:t>
            </w:r>
          </w:p>
          <w:p w14:paraId="4FFDD666" w14:textId="77777777" w:rsidR="00D57405" w:rsidRPr="0016291E" w:rsidRDefault="00D57405" w:rsidP="006A01E7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6E281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FC5020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9A8642" w14:textId="77777777" w:rsidR="00D57405" w:rsidRDefault="00D57405" w:rsidP="006A01E7">
            <w:pPr>
              <w:pStyle w:val="Standard1"/>
              <w:spacing w:before="120" w:after="120"/>
            </w:pPr>
          </w:p>
        </w:tc>
      </w:tr>
    </w:tbl>
    <w:p w14:paraId="562D54A3" w14:textId="12489CA8" w:rsidR="00D57405" w:rsidRDefault="00D57405" w:rsidP="0016291E">
      <w:pPr>
        <w:rPr>
          <w:lang w:val="en-GB"/>
        </w:rPr>
      </w:pPr>
    </w:p>
    <w:p w14:paraId="06AEA024" w14:textId="77777777" w:rsidR="00D57405" w:rsidRDefault="00D57405">
      <w:pPr>
        <w:rPr>
          <w:lang w:val="en-GB"/>
        </w:rPr>
      </w:pPr>
      <w:r>
        <w:rPr>
          <w:lang w:val="en-GB"/>
        </w:rP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4349"/>
        <w:gridCol w:w="1428"/>
        <w:gridCol w:w="1266"/>
        <w:gridCol w:w="1212"/>
      </w:tblGrid>
      <w:tr w:rsidR="00D57405" w14:paraId="456E64BC" w14:textId="77777777" w:rsidTr="00A44D8D">
        <w:trPr>
          <w:trHeight w:val="336"/>
        </w:trPr>
        <w:tc>
          <w:tcPr>
            <w:tcW w:w="6534" w:type="dxa"/>
            <w:gridSpan w:val="2"/>
            <w:shd w:val="pct10" w:color="auto" w:fill="auto"/>
          </w:tcPr>
          <w:p w14:paraId="74424703" w14:textId="77777777" w:rsidR="00D57405" w:rsidRDefault="00D57405" w:rsidP="006A01E7">
            <w:pPr>
              <w:pStyle w:val="Standard1"/>
            </w:pPr>
          </w:p>
        </w:tc>
        <w:tc>
          <w:tcPr>
            <w:tcW w:w="1428" w:type="dxa"/>
            <w:shd w:val="pct10" w:color="auto" w:fill="auto"/>
          </w:tcPr>
          <w:p w14:paraId="2DAB384D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  <w:shd w:val="pct10" w:color="auto" w:fill="auto"/>
          </w:tcPr>
          <w:p w14:paraId="1C9B9F57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  <w:shd w:val="pct10" w:color="auto" w:fill="auto"/>
          </w:tcPr>
          <w:p w14:paraId="193C9D62" w14:textId="77777777" w:rsidR="00D57405" w:rsidRDefault="00D57405" w:rsidP="006A01E7">
            <w:pPr>
              <w:pStyle w:val="Standard1"/>
            </w:pPr>
          </w:p>
        </w:tc>
      </w:tr>
      <w:tr w:rsidR="00A44D8D" w14:paraId="715EF60A" w14:textId="77777777" w:rsidTr="00A44D8D">
        <w:trPr>
          <w:trHeight w:val="1447"/>
        </w:trPr>
        <w:tc>
          <w:tcPr>
            <w:tcW w:w="2185" w:type="dxa"/>
            <w:shd w:val="pct10" w:color="auto" w:fill="auto"/>
          </w:tcPr>
          <w:p w14:paraId="371B599D" w14:textId="77777777" w:rsidR="00D57405" w:rsidRDefault="00D57405" w:rsidP="006A01E7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06</w:t>
            </w:r>
          </w:p>
        </w:tc>
        <w:tc>
          <w:tcPr>
            <w:tcW w:w="4349" w:type="dxa"/>
            <w:shd w:val="pct10" w:color="auto" w:fill="auto"/>
          </w:tcPr>
          <w:p w14:paraId="2F49A34B" w14:textId="77777777" w:rsidR="00D57405" w:rsidRPr="00A245F2" w:rsidRDefault="00D57405" w:rsidP="006A01E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370A441F" w14:textId="77777777" w:rsidR="00D57405" w:rsidRPr="00A245F2" w:rsidRDefault="00D57405" w:rsidP="006A01E7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FE424DE" w14:textId="01DE2937" w:rsidR="00D57405" w:rsidRPr="00A245F2" w:rsidRDefault="00D57405" w:rsidP="006A01E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6C2D56">
              <w:rPr>
                <w:b/>
                <w:sz w:val="36"/>
                <w:szCs w:val="36"/>
              </w:rPr>
              <w:t>4</w:t>
            </w:r>
          </w:p>
          <w:p w14:paraId="0E6716B1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3DE4710" w14:textId="35831790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January </w:t>
            </w:r>
            <w:r w:rsidR="006C2D56">
              <w:rPr>
                <w:b/>
                <w:sz w:val="24"/>
              </w:rPr>
              <w:t>14</w:t>
            </w:r>
            <w:r>
              <w:rPr>
                <w:b/>
                <w:sz w:val="24"/>
              </w:rPr>
              <w:t>, 2020                                                Time: 10 am – 12 pm</w:t>
            </w:r>
          </w:p>
          <w:p w14:paraId="21590496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 George Brown C410</w:t>
            </w:r>
          </w:p>
        </w:tc>
        <w:tc>
          <w:tcPr>
            <w:tcW w:w="1428" w:type="dxa"/>
            <w:shd w:val="pct10" w:color="auto" w:fill="auto"/>
          </w:tcPr>
          <w:p w14:paraId="6F11A4D0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6" w:type="dxa"/>
            <w:shd w:val="pct10" w:color="auto" w:fill="auto"/>
          </w:tcPr>
          <w:p w14:paraId="12ECB3DB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12" w:type="dxa"/>
            <w:shd w:val="pct10" w:color="auto" w:fill="auto"/>
          </w:tcPr>
          <w:p w14:paraId="1DBC8871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4CB0D26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C44A30" w14:textId="77777777" w:rsidR="00D57405" w:rsidRDefault="00D57405" w:rsidP="006A01E7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D57405" w14:paraId="6FC8A7FD" w14:textId="77777777" w:rsidTr="00A44D8D">
        <w:trPr>
          <w:trHeight w:val="132"/>
        </w:trPr>
        <w:tc>
          <w:tcPr>
            <w:tcW w:w="6534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6311DF55" w14:textId="77777777" w:rsidR="00D57405" w:rsidRDefault="00D57405" w:rsidP="006A01E7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3FB1A9E7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  <w:tcBorders>
              <w:bottom w:val="double" w:sz="6" w:space="0" w:color="auto"/>
            </w:tcBorders>
            <w:shd w:val="pct10" w:color="auto" w:fill="auto"/>
          </w:tcPr>
          <w:p w14:paraId="1DCFDD95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  <w:tcBorders>
              <w:bottom w:val="double" w:sz="6" w:space="0" w:color="auto"/>
            </w:tcBorders>
            <w:shd w:val="pct10" w:color="auto" w:fill="auto"/>
          </w:tcPr>
          <w:p w14:paraId="4A746EBA" w14:textId="77777777" w:rsidR="00D57405" w:rsidRDefault="00D57405" w:rsidP="006A01E7">
            <w:pPr>
              <w:pStyle w:val="Standard1"/>
            </w:pPr>
          </w:p>
        </w:tc>
      </w:tr>
      <w:tr w:rsidR="00D57405" w14:paraId="0F5C4F92" w14:textId="77777777" w:rsidTr="00A44D8D">
        <w:trPr>
          <w:trHeight w:val="465"/>
        </w:trPr>
        <w:tc>
          <w:tcPr>
            <w:tcW w:w="6534" w:type="dxa"/>
            <w:gridSpan w:val="2"/>
          </w:tcPr>
          <w:p w14:paraId="7FE18D9E" w14:textId="77777777" w:rsidR="00D57405" w:rsidRDefault="00D57405" w:rsidP="006A01E7">
            <w:pPr>
              <w:pStyle w:val="Standard1"/>
            </w:pPr>
          </w:p>
        </w:tc>
        <w:tc>
          <w:tcPr>
            <w:tcW w:w="1428" w:type="dxa"/>
          </w:tcPr>
          <w:p w14:paraId="0B02D838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</w:tcPr>
          <w:p w14:paraId="072D8C87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</w:tcPr>
          <w:p w14:paraId="7974C2A6" w14:textId="77777777" w:rsidR="00D57405" w:rsidRDefault="00D57405" w:rsidP="006A01E7">
            <w:pPr>
              <w:pStyle w:val="Standard1"/>
            </w:pPr>
          </w:p>
        </w:tc>
      </w:tr>
      <w:tr w:rsidR="00D57405" w14:paraId="600BFE8A" w14:textId="77777777" w:rsidTr="00A44D8D">
        <w:trPr>
          <w:trHeight w:val="981"/>
        </w:trPr>
        <w:tc>
          <w:tcPr>
            <w:tcW w:w="2185" w:type="dxa"/>
          </w:tcPr>
          <w:p w14:paraId="636551DA" w14:textId="77777777" w:rsidR="00D57405" w:rsidRDefault="00D57405" w:rsidP="006A01E7">
            <w:r>
              <w:t>Attendees:</w:t>
            </w:r>
          </w:p>
        </w:tc>
        <w:tc>
          <w:tcPr>
            <w:tcW w:w="4349" w:type="dxa"/>
          </w:tcPr>
          <w:p w14:paraId="410212C7" w14:textId="77777777" w:rsidR="00D57405" w:rsidRDefault="00D57405" w:rsidP="006A01E7">
            <w:pPr>
              <w:pStyle w:val="Standard1"/>
            </w:pPr>
            <w:r>
              <w:t xml:space="preserve">Team member 1: </w:t>
            </w:r>
            <w:proofErr w:type="spellStart"/>
            <w:r>
              <w:t>Akwasi</w:t>
            </w:r>
            <w:proofErr w:type="spellEnd"/>
            <w:r>
              <w:t xml:space="preserve"> </w:t>
            </w:r>
            <w:proofErr w:type="spellStart"/>
            <w:r>
              <w:t>Himah</w:t>
            </w:r>
            <w:proofErr w:type="spellEnd"/>
            <w:r>
              <w:t xml:space="preserve">                             </w:t>
            </w:r>
          </w:p>
          <w:p w14:paraId="07973C6E" w14:textId="77777777" w:rsidR="00D57405" w:rsidRDefault="00D57405" w:rsidP="006A01E7">
            <w:pPr>
              <w:pStyle w:val="Standard1"/>
            </w:pPr>
            <w:r>
              <w:t xml:space="preserve">Team member 2: Alan </w:t>
            </w:r>
            <w:proofErr w:type="spellStart"/>
            <w:r>
              <w:t>Pintor</w:t>
            </w:r>
            <w:proofErr w:type="spellEnd"/>
          </w:p>
          <w:p w14:paraId="4FF5FD29" w14:textId="77777777" w:rsidR="00D57405" w:rsidRDefault="00D57405" w:rsidP="006A01E7">
            <w:pPr>
              <w:pStyle w:val="Standard1"/>
            </w:pPr>
            <w:r>
              <w:t>Team member 3: Elder Guerra</w:t>
            </w:r>
          </w:p>
          <w:p w14:paraId="2AFDE663" w14:textId="77777777" w:rsidR="00D57405" w:rsidRDefault="00D57405" w:rsidP="006A01E7">
            <w:pPr>
              <w:pStyle w:val="Standard1"/>
            </w:pPr>
            <w:r>
              <w:t>Team member 4: Robert Slezak</w:t>
            </w:r>
          </w:p>
        </w:tc>
        <w:tc>
          <w:tcPr>
            <w:tcW w:w="1428" w:type="dxa"/>
          </w:tcPr>
          <w:p w14:paraId="697C2B4B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</w:tcPr>
          <w:p w14:paraId="5B95D973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</w:tcPr>
          <w:p w14:paraId="1EC3FEA0" w14:textId="77777777" w:rsidR="00D57405" w:rsidRDefault="00D57405" w:rsidP="006A01E7">
            <w:pPr>
              <w:pStyle w:val="Standard1"/>
            </w:pPr>
          </w:p>
        </w:tc>
      </w:tr>
      <w:tr w:rsidR="00D57405" w14:paraId="064FBAFE" w14:textId="77777777" w:rsidTr="00A44D8D">
        <w:trPr>
          <w:trHeight w:val="68"/>
        </w:trPr>
        <w:tc>
          <w:tcPr>
            <w:tcW w:w="6534" w:type="dxa"/>
            <w:gridSpan w:val="2"/>
          </w:tcPr>
          <w:p w14:paraId="4730D9BC" w14:textId="77777777" w:rsidR="00D57405" w:rsidRDefault="00D57405" w:rsidP="006A01E7">
            <w:pPr>
              <w:pStyle w:val="Standard1"/>
            </w:pPr>
          </w:p>
        </w:tc>
        <w:tc>
          <w:tcPr>
            <w:tcW w:w="1428" w:type="dxa"/>
          </w:tcPr>
          <w:p w14:paraId="381DE6D3" w14:textId="77777777" w:rsidR="00D57405" w:rsidRDefault="00D57405" w:rsidP="006A01E7">
            <w:pPr>
              <w:pStyle w:val="Standard1"/>
            </w:pPr>
          </w:p>
        </w:tc>
        <w:tc>
          <w:tcPr>
            <w:tcW w:w="1266" w:type="dxa"/>
          </w:tcPr>
          <w:p w14:paraId="6E2D0B36" w14:textId="77777777" w:rsidR="00D57405" w:rsidRDefault="00D57405" w:rsidP="006A01E7">
            <w:pPr>
              <w:pStyle w:val="Standard1"/>
            </w:pPr>
          </w:p>
        </w:tc>
        <w:tc>
          <w:tcPr>
            <w:tcW w:w="1212" w:type="dxa"/>
          </w:tcPr>
          <w:p w14:paraId="5113F94C" w14:textId="77777777" w:rsidR="00D57405" w:rsidRDefault="00D57405" w:rsidP="006A01E7">
            <w:pPr>
              <w:pStyle w:val="Standard1"/>
            </w:pPr>
          </w:p>
        </w:tc>
      </w:tr>
      <w:tr w:rsidR="00D57405" w14:paraId="76E468CD" w14:textId="77777777" w:rsidTr="00A44D8D">
        <w:trPr>
          <w:trHeight w:val="711"/>
        </w:trPr>
        <w:tc>
          <w:tcPr>
            <w:tcW w:w="6534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BC568B5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F4EB7B4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9EA46F7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12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BB12BA7" w14:textId="77777777" w:rsidR="00D57405" w:rsidRDefault="00D57405" w:rsidP="006A01E7">
            <w:pPr>
              <w:pStyle w:val="Standard1"/>
              <w:rPr>
                <w:b/>
                <w:sz w:val="36"/>
              </w:rPr>
            </w:pPr>
          </w:p>
        </w:tc>
      </w:tr>
      <w:tr w:rsidR="00D57405" w14:paraId="1F5B6462" w14:textId="77777777" w:rsidTr="00A44D8D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957716" w14:textId="77777777" w:rsidR="00D57405" w:rsidRDefault="00D57405" w:rsidP="006A01E7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064F27" w14:textId="77777777" w:rsidR="00D57405" w:rsidRDefault="00D57405" w:rsidP="006A01E7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73B92" w14:textId="77777777" w:rsidR="00D57405" w:rsidRDefault="00D57405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5536EB" w14:textId="77777777" w:rsidR="00D57405" w:rsidRDefault="00D57405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2897FC" w14:textId="77777777" w:rsidR="00D57405" w:rsidRPr="00285969" w:rsidRDefault="00D57405" w:rsidP="006A01E7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D57405" w14:paraId="1E5CD0AD" w14:textId="77777777" w:rsidTr="00A44D8D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26C22C" w14:textId="77777777" w:rsidR="00D57405" w:rsidRDefault="00D57405" w:rsidP="006A01E7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F3B8CC" w14:textId="77777777" w:rsidR="00D57405" w:rsidRDefault="00D57405" w:rsidP="006A01E7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054765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90CD01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1554A4" w14:textId="77777777" w:rsidR="00D57405" w:rsidRDefault="00D57405" w:rsidP="006A01E7">
            <w:pPr>
              <w:pStyle w:val="Standard1"/>
              <w:spacing w:before="120" w:after="120"/>
            </w:pPr>
          </w:p>
        </w:tc>
      </w:tr>
      <w:tr w:rsidR="00D57405" w14:paraId="3D388833" w14:textId="77777777" w:rsidTr="00A44D8D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BE400E" w14:textId="77777777" w:rsidR="00D57405" w:rsidRDefault="00D57405" w:rsidP="006A01E7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AC56AA" w14:textId="77777777" w:rsidR="00D57405" w:rsidRDefault="00D57405" w:rsidP="006A01E7">
            <w:pPr>
              <w:pStyle w:val="Standard1"/>
              <w:spacing w:before="120" w:after="120"/>
            </w:pPr>
            <w:r>
              <w:t>Completed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85A214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A7CFCD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BD2F2" w14:textId="77777777" w:rsidR="00D57405" w:rsidRDefault="00D57405" w:rsidP="006A01E7">
            <w:pPr>
              <w:pStyle w:val="Standard1"/>
              <w:spacing w:before="120" w:after="120"/>
            </w:pPr>
          </w:p>
        </w:tc>
      </w:tr>
      <w:tr w:rsidR="00D57405" w14:paraId="5BFFFD0C" w14:textId="77777777" w:rsidTr="00A44D8D">
        <w:trPr>
          <w:trHeight w:val="615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CDD0CA" w14:textId="77777777" w:rsidR="00D57405" w:rsidRDefault="00D57405" w:rsidP="006A01E7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CF9B11" w14:textId="71E10C65" w:rsidR="00D57405" w:rsidRDefault="00A44D8D" w:rsidP="006A01E7">
            <w:pPr>
              <w:pStyle w:val="Standard1"/>
              <w:spacing w:before="120" w:after="120"/>
            </w:pPr>
            <w:r>
              <w:t>Planning deliverables for sprint 5 and assigning responsibilities to each team member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7CB22B" w14:textId="10EBA1EF" w:rsidR="00D57405" w:rsidRDefault="00A44D8D" w:rsidP="006A01E7">
            <w:pPr>
              <w:pStyle w:val="Standard1"/>
              <w:spacing w:before="120" w:after="120"/>
            </w:pPr>
            <w:r>
              <w:t>Everybody</w:t>
            </w: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BF109" w14:textId="6BBD9086" w:rsidR="00D57405" w:rsidRDefault="00D57405" w:rsidP="006A01E7">
            <w:pPr>
              <w:pStyle w:val="Standard1"/>
              <w:spacing w:before="120" w:after="120"/>
            </w:pPr>
            <w:r>
              <w:t xml:space="preserve">Jan </w:t>
            </w:r>
            <w:r w:rsidR="00A44D8D">
              <w:t>14</w:t>
            </w:r>
            <w:r>
              <w:t xml:space="preserve"> 2020</w:t>
            </w: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EAE92B" w14:textId="56BC0D07" w:rsidR="00D57405" w:rsidRDefault="00D57405" w:rsidP="006A01E7">
            <w:pPr>
              <w:pStyle w:val="Standard1"/>
              <w:spacing w:before="120" w:after="120"/>
            </w:pPr>
            <w:r>
              <w:t>Jan 1</w:t>
            </w:r>
            <w:r w:rsidR="00A44D8D">
              <w:t>4</w:t>
            </w:r>
            <w:r>
              <w:t xml:space="preserve"> 2020</w:t>
            </w:r>
          </w:p>
        </w:tc>
      </w:tr>
      <w:tr w:rsidR="00D57405" w14:paraId="7606579A" w14:textId="77777777" w:rsidTr="00A44D8D">
        <w:trPr>
          <w:trHeight w:val="1992"/>
        </w:trPr>
        <w:tc>
          <w:tcPr>
            <w:tcW w:w="21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E608B1" w14:textId="77777777" w:rsidR="00D57405" w:rsidRDefault="00D57405" w:rsidP="006A01E7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3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E8363C" w14:textId="4D1DBF42" w:rsidR="00D57405" w:rsidRDefault="00D57405" w:rsidP="006A01E7">
            <w:pPr>
              <w:pStyle w:val="Standard1"/>
              <w:spacing w:before="120" w:after="120"/>
            </w:pPr>
            <w:r>
              <w:t xml:space="preserve">Date: January </w:t>
            </w:r>
            <w:r w:rsidR="00A44D8D">
              <w:t>20</w:t>
            </w:r>
            <w:r>
              <w:t>, 2020</w:t>
            </w:r>
          </w:p>
          <w:p w14:paraId="14755DA9" w14:textId="53E69A19" w:rsidR="00D57405" w:rsidRDefault="00D57405" w:rsidP="006A01E7">
            <w:pPr>
              <w:pStyle w:val="Standard1"/>
              <w:spacing w:before="120" w:after="120"/>
            </w:pPr>
            <w:r>
              <w:t xml:space="preserve">Time: 10 am – </w:t>
            </w:r>
            <w:r w:rsidR="00A44D8D">
              <w:t>2</w:t>
            </w:r>
            <w:r>
              <w:t xml:space="preserve"> pm</w:t>
            </w:r>
          </w:p>
          <w:p w14:paraId="7596E945" w14:textId="51824224" w:rsidR="00D57405" w:rsidRDefault="00D57405" w:rsidP="006A01E7">
            <w:pPr>
              <w:pStyle w:val="Standard1"/>
              <w:spacing w:before="120" w:after="120"/>
            </w:pPr>
            <w:r>
              <w:t xml:space="preserve">Location: George Brown </w:t>
            </w:r>
            <w:r w:rsidR="00A44D8D">
              <w:t>Cafeteria</w:t>
            </w:r>
          </w:p>
          <w:p w14:paraId="397FE3D8" w14:textId="45578674" w:rsidR="00D57405" w:rsidRDefault="00D57405" w:rsidP="006A01E7">
            <w:pPr>
              <w:pStyle w:val="Standard1"/>
              <w:spacing w:before="120" w:after="120"/>
            </w:pPr>
            <w:r>
              <w:t>Agenda: Discuss everyone’s progress</w:t>
            </w:r>
            <w:r w:rsidR="00A44D8D">
              <w:t xml:space="preserve"> on development and discuss next steps</w:t>
            </w:r>
          </w:p>
          <w:p w14:paraId="7A549EF8" w14:textId="77777777" w:rsidR="00D57405" w:rsidRDefault="00D57405" w:rsidP="006A01E7">
            <w:pPr>
              <w:pStyle w:val="Standard1"/>
              <w:spacing w:before="120" w:after="120"/>
            </w:pPr>
            <w:bookmarkStart w:id="5" w:name="_GoBack"/>
            <w:bookmarkEnd w:id="5"/>
          </w:p>
          <w:p w14:paraId="1B639791" w14:textId="77777777" w:rsidR="00D57405" w:rsidRDefault="00D57405" w:rsidP="006A01E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56BA58BC" w14:textId="77777777" w:rsidR="00D57405" w:rsidRPr="0068006E" w:rsidRDefault="00D57405" w:rsidP="006A01E7">
            <w:pPr>
              <w:rPr>
                <w:b/>
                <w:lang w:val="en-GB"/>
              </w:rPr>
            </w:pPr>
          </w:p>
          <w:p w14:paraId="45EB13F1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proofErr w:type="spellStart"/>
            <w:r>
              <w:rPr>
                <w:lang w:val="en-GB"/>
              </w:rPr>
              <w:t>Akwasi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Himah</w:t>
            </w:r>
            <w:proofErr w:type="spellEnd"/>
          </w:p>
          <w:p w14:paraId="6668D0C0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Alan </w:t>
            </w:r>
            <w:proofErr w:type="spellStart"/>
            <w:r>
              <w:rPr>
                <w:lang w:val="en-GB"/>
              </w:rPr>
              <w:t>Pintor</w:t>
            </w:r>
            <w:proofErr w:type="spellEnd"/>
          </w:p>
          <w:p w14:paraId="5E1D4B89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3: Elder Guerra</w:t>
            </w:r>
          </w:p>
          <w:p w14:paraId="24E7B54A" w14:textId="77777777" w:rsidR="00D57405" w:rsidRDefault="00D57405" w:rsidP="006A01E7">
            <w:pPr>
              <w:rPr>
                <w:lang w:val="en-GB"/>
              </w:rPr>
            </w:pPr>
            <w:r>
              <w:rPr>
                <w:lang w:val="en-GB"/>
              </w:rPr>
              <w:t>Team member 4: Robert Slezak</w:t>
            </w:r>
          </w:p>
          <w:p w14:paraId="6822AEA6" w14:textId="77777777" w:rsidR="00D57405" w:rsidRPr="0016291E" w:rsidRDefault="00D57405" w:rsidP="006A01E7">
            <w:pPr>
              <w:rPr>
                <w:lang w:val="en-GB"/>
              </w:rPr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92FD2F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07B69C" w14:textId="77777777" w:rsidR="00D57405" w:rsidRDefault="00D57405" w:rsidP="006A01E7">
            <w:pPr>
              <w:pStyle w:val="Standard1"/>
              <w:spacing w:before="120" w:after="120"/>
            </w:pPr>
          </w:p>
        </w:tc>
        <w:tc>
          <w:tcPr>
            <w:tcW w:w="121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563E7" w14:textId="77777777" w:rsidR="00D57405" w:rsidRDefault="00D57405" w:rsidP="006A01E7">
            <w:pPr>
              <w:pStyle w:val="Standard1"/>
              <w:spacing w:before="120" w:after="120"/>
            </w:pPr>
          </w:p>
        </w:tc>
      </w:tr>
    </w:tbl>
    <w:p w14:paraId="51F72B6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42DD0"/>
    <w:rsid w:val="0016291E"/>
    <w:rsid w:val="00187519"/>
    <w:rsid w:val="001B7575"/>
    <w:rsid w:val="001D01D2"/>
    <w:rsid w:val="00207F81"/>
    <w:rsid w:val="00232FAA"/>
    <w:rsid w:val="00245DEB"/>
    <w:rsid w:val="00255051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E4FBD"/>
    <w:rsid w:val="002F2A5F"/>
    <w:rsid w:val="00317406"/>
    <w:rsid w:val="003219C5"/>
    <w:rsid w:val="00345897"/>
    <w:rsid w:val="00382469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B79"/>
    <w:rsid w:val="006434AF"/>
    <w:rsid w:val="00657935"/>
    <w:rsid w:val="0066588B"/>
    <w:rsid w:val="00674881"/>
    <w:rsid w:val="0068006E"/>
    <w:rsid w:val="0069715A"/>
    <w:rsid w:val="006C25AC"/>
    <w:rsid w:val="006C2D56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03510"/>
    <w:rsid w:val="00815FE8"/>
    <w:rsid w:val="008A7CFF"/>
    <w:rsid w:val="008C34CB"/>
    <w:rsid w:val="00914913"/>
    <w:rsid w:val="009D7B44"/>
    <w:rsid w:val="009E187C"/>
    <w:rsid w:val="009E5D4F"/>
    <w:rsid w:val="00A12251"/>
    <w:rsid w:val="00A222A5"/>
    <w:rsid w:val="00A245F2"/>
    <w:rsid w:val="00A44D8D"/>
    <w:rsid w:val="00A77DC2"/>
    <w:rsid w:val="00AA1823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115B1"/>
    <w:rsid w:val="00D57405"/>
    <w:rsid w:val="00D64A49"/>
    <w:rsid w:val="00D66AF9"/>
    <w:rsid w:val="00DA41A9"/>
    <w:rsid w:val="00DA79A8"/>
    <w:rsid w:val="00DB269A"/>
    <w:rsid w:val="00DB33C2"/>
    <w:rsid w:val="00DC6A63"/>
    <w:rsid w:val="00E206AB"/>
    <w:rsid w:val="00E36262"/>
    <w:rsid w:val="00E56424"/>
    <w:rsid w:val="00E65727"/>
    <w:rsid w:val="00E72CA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BE4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2020-01-20T03:37:00Z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